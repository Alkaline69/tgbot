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F67DEE" w:rsidP="005D0D75" w:rsidRDefault="00907A37" w14:paraId="694A5E37" w14:textId="089B17D4">
      <w:pPr>
        <w:rPr>
          <w:lang w:val="ru-RU"/>
        </w:rPr>
      </w:pPr>
      <w:r>
        <w:rPr>
          <w:lang w:val="ru-RU"/>
        </w:rPr>
        <w:t xml:space="preserve">Техническое задание на разработку чат-бота для </w:t>
      </w:r>
      <w:r>
        <w:t>telegram</w:t>
      </w:r>
      <w:r w:rsidRPr="00907A37">
        <w:rPr>
          <w:lang w:val="ru-RU"/>
        </w:rPr>
        <w:t xml:space="preserve"> </w:t>
      </w:r>
      <w:r>
        <w:rPr>
          <w:lang w:val="ru-RU"/>
        </w:rPr>
        <w:t>для парфюмерного интернет-магазина.</w:t>
      </w:r>
    </w:p>
    <w:p w:rsidR="00907A37" w:rsidP="005D0D75" w:rsidRDefault="00907A37" w14:paraId="527D48A0" w14:textId="77777777">
      <w:pPr>
        <w:rPr>
          <w:lang w:val="ru-RU"/>
        </w:rPr>
      </w:pPr>
    </w:p>
    <w:p w:rsidR="00907A37" w:rsidP="00907A37" w:rsidRDefault="006C193B" w14:paraId="323A34D9" w14:textId="4A013385">
      <w:pPr>
        <w:pStyle w:val="Heading1"/>
      </w:pPr>
      <w:r>
        <w:t>Т</w:t>
      </w:r>
      <w:r w:rsidR="00907A37">
        <w:t>ребования</w:t>
      </w:r>
      <w:r>
        <w:t xml:space="preserve"> </w:t>
      </w:r>
      <w:r w:rsidR="003C2E4F">
        <w:t>по</w:t>
      </w:r>
      <w:r>
        <w:t xml:space="preserve"> </w:t>
      </w:r>
      <w:r w:rsidR="003C2E4F">
        <w:t>переходу к работе с чат-ботом и его активации</w:t>
      </w:r>
    </w:p>
    <w:p w:rsidRPr="00E44E0B" w:rsidR="00E44E0B" w:rsidP="1828F2AF" w:rsidRDefault="00630590" w14:paraId="550630F9" w14:textId="77777777">
      <w:pPr>
        <w:pStyle w:val="ListParagraph"/>
        <w:numPr>
          <w:ilvl w:val="1"/>
          <w:numId w:val="5"/>
        </w:numPr>
        <w:rPr>
          <w:rFonts w:asciiTheme="minorHAnsi" w:hAnsiTheme="minorHAnsi" w:eastAsiaTheme="minorEastAsia"/>
          <w:szCs w:val="24"/>
          <w:lang w:val="ru-RU"/>
        </w:rPr>
      </w:pPr>
      <w:r w:rsidRPr="1828F2AF">
        <w:rPr>
          <w:lang w:val="ru-RU"/>
        </w:rPr>
        <w:t xml:space="preserve">Чат-бот должен располагаться на приветственной странице интернет-магазина в виде </w:t>
      </w:r>
      <w:r w:rsidR="00E44E0B">
        <w:rPr>
          <w:lang w:val="ru-RU"/>
        </w:rPr>
        <w:t>нескольких вариантов для начала работы с ним:</w:t>
      </w:r>
    </w:p>
    <w:p w:rsidRPr="00F512AA" w:rsidR="00630590" w:rsidP="00E44E0B" w:rsidRDefault="00F512AA" w14:paraId="7791AE5A" w14:textId="415FFED3">
      <w:pPr>
        <w:pStyle w:val="ListParagraph"/>
        <w:numPr>
          <w:ilvl w:val="2"/>
          <w:numId w:val="5"/>
        </w:numPr>
        <w:rPr>
          <w:rFonts w:asciiTheme="minorHAnsi" w:hAnsiTheme="minorHAnsi" w:eastAsiaTheme="minorEastAsia"/>
          <w:szCs w:val="24"/>
          <w:lang w:val="ru-RU"/>
        </w:rPr>
      </w:pPr>
      <w:r>
        <w:rPr>
          <w:lang w:val="ru-RU"/>
        </w:rPr>
        <w:t>Вариант 1. Б</w:t>
      </w:r>
      <w:r w:rsidRPr="1828F2AF" w:rsidR="75B6E39E">
        <w:rPr>
          <w:lang w:val="ru-RU"/>
        </w:rPr>
        <w:t>лок с текстом:</w:t>
      </w:r>
      <w:r w:rsidR="00AA20CB">
        <w:rPr>
          <w:lang w:val="ru-RU"/>
        </w:rPr>
        <w:t xml:space="preserve"> «</w:t>
      </w:r>
      <w:r w:rsidRPr="1828F2AF" w:rsidR="5AE57970">
        <w:rPr>
          <w:lang w:val="ru-RU"/>
        </w:rPr>
        <w:t>Добавьте контакт @</w:t>
      </w:r>
      <w:proofErr w:type="spellStart"/>
      <w:r w:rsidR="00AA20CB">
        <w:rPr>
          <w:rStyle w:val="spellingerror"/>
        </w:rPr>
        <w:t>AromaBot</w:t>
      </w:r>
      <w:proofErr w:type="spellEnd"/>
      <w:r w:rsidRPr="1828F2AF" w:rsidR="5AE57970">
        <w:rPr>
          <w:lang w:val="ru-RU"/>
        </w:rPr>
        <w:t xml:space="preserve"> и начните работу с </w:t>
      </w:r>
      <w:r w:rsidR="00AA20CB">
        <w:rPr>
          <w:lang w:val="ru-RU"/>
        </w:rPr>
        <w:t>роботом-помощником.»</w:t>
      </w:r>
    </w:p>
    <w:p w:rsidRPr="00FD0EB4" w:rsidR="00F512AA" w:rsidP="00E44E0B" w:rsidRDefault="00F512AA" w14:paraId="1ABFC337" w14:textId="1FEED39B">
      <w:pPr>
        <w:pStyle w:val="ListParagraph"/>
        <w:numPr>
          <w:ilvl w:val="2"/>
          <w:numId w:val="5"/>
        </w:numPr>
        <w:rPr>
          <w:rStyle w:val="spellingerror"/>
          <w:rFonts w:asciiTheme="minorHAnsi" w:hAnsiTheme="minorHAnsi" w:eastAsiaTheme="minorEastAsia"/>
          <w:szCs w:val="24"/>
          <w:lang w:val="ru-RU"/>
        </w:rPr>
      </w:pPr>
      <w:r>
        <w:rPr>
          <w:lang w:val="ru-RU"/>
        </w:rPr>
        <w:t>Вариант 2. Кнопка «</w:t>
      </w:r>
      <w:r w:rsidR="00280641">
        <w:rPr>
          <w:lang w:val="ru-RU"/>
        </w:rPr>
        <w:t>Запустить робота-помощника</w:t>
      </w:r>
      <w:r>
        <w:rPr>
          <w:lang w:val="ru-RU"/>
        </w:rPr>
        <w:t>»</w:t>
      </w:r>
      <w:r w:rsidR="00280641">
        <w:rPr>
          <w:lang w:val="ru-RU"/>
        </w:rPr>
        <w:t>. При нажатии на которую сайт должен предложить переход</w:t>
      </w:r>
      <w:r w:rsidR="00CB421F">
        <w:rPr>
          <w:lang w:val="ru-RU"/>
        </w:rPr>
        <w:t xml:space="preserve"> в настольную (</w:t>
      </w:r>
      <w:r w:rsidR="00CB421F">
        <w:t>desktop</w:t>
      </w:r>
      <w:r w:rsidR="00CB421F">
        <w:rPr>
          <w:lang w:val="ru-RU"/>
        </w:rPr>
        <w:t xml:space="preserve">) версию приложения </w:t>
      </w:r>
      <w:r w:rsidR="00CB421F">
        <w:t>telegram</w:t>
      </w:r>
      <w:r w:rsidRPr="00FD0EB4" w:rsidR="00FD0EB4">
        <w:rPr>
          <w:lang w:val="ru-RU"/>
        </w:rPr>
        <w:t xml:space="preserve"> </w:t>
      </w:r>
      <w:r w:rsidR="00FD0EB4">
        <w:rPr>
          <w:lang w:val="ru-RU"/>
        </w:rPr>
        <w:t xml:space="preserve">с позиционированием после перехода на контакте </w:t>
      </w:r>
      <w:r w:rsidRPr="1828F2AF" w:rsidR="00FD0EB4">
        <w:rPr>
          <w:lang w:val="ru-RU"/>
        </w:rPr>
        <w:t>@</w:t>
      </w:r>
      <w:proofErr w:type="spellStart"/>
      <w:r w:rsidR="00FD0EB4">
        <w:rPr>
          <w:rStyle w:val="spellingerror"/>
        </w:rPr>
        <w:t>AromaBot</w:t>
      </w:r>
      <w:proofErr w:type="spellEnd"/>
      <w:r w:rsidR="00FD0EB4">
        <w:rPr>
          <w:rStyle w:val="spellingerror"/>
          <w:lang w:val="ru-RU"/>
        </w:rPr>
        <w:t>.</w:t>
      </w:r>
    </w:p>
    <w:p w:rsidR="00F0170D" w:rsidP="00E44E0B" w:rsidRDefault="00F0170D" w14:paraId="213F7B6C" w14:textId="77777777">
      <w:pPr>
        <w:pStyle w:val="ListParagraph"/>
        <w:numPr>
          <w:ilvl w:val="2"/>
          <w:numId w:val="5"/>
        </w:numPr>
        <w:rPr>
          <w:rFonts w:asciiTheme="minorHAnsi" w:hAnsiTheme="minorHAnsi" w:eastAsiaTheme="minorEastAsia"/>
          <w:szCs w:val="24"/>
          <w:lang w:val="ru-RU"/>
        </w:rPr>
      </w:pPr>
      <w:r>
        <w:rPr>
          <w:rStyle w:val="spellingerror"/>
          <w:lang w:val="ru-RU"/>
        </w:rPr>
        <w:t xml:space="preserve">Вариант 3. Для тех пользователей, у которых нет приложения </w:t>
      </w:r>
      <w:r>
        <w:rPr>
          <w:rStyle w:val="spellingerror"/>
        </w:rPr>
        <w:t>telegram</w:t>
      </w:r>
      <w:r w:rsidRPr="00F0170D">
        <w:rPr>
          <w:rStyle w:val="spellingerror"/>
          <w:lang w:val="ru-RU"/>
        </w:rPr>
        <w:t xml:space="preserve"> </w:t>
      </w:r>
      <w:r>
        <w:rPr>
          <w:rStyle w:val="spellingerror"/>
          <w:lang w:val="ru-RU"/>
        </w:rPr>
        <w:t>должна быть предоставлена инструкция:</w:t>
      </w:r>
      <w:r>
        <w:rPr>
          <w:rStyle w:val="spellingerror"/>
          <w:lang w:val="ru-RU"/>
        </w:rPr>
        <w:br/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8972"/>
      </w:tblGrid>
      <w:tr w:rsidRPr="00854F16" w:rsidR="00F0170D" w:rsidTr="00F0170D" w14:paraId="12DB919E" w14:textId="77777777">
        <w:tc>
          <w:tcPr>
            <w:tcW w:w="10196" w:type="dxa"/>
          </w:tcPr>
          <w:p w:rsidRPr="00854F16" w:rsidR="00854F16" w:rsidP="00854F16" w:rsidRDefault="00854F16" w14:paraId="79E35425" w14:textId="5775CBC9">
            <w:pPr>
              <w:pStyle w:val="ListParagraph"/>
              <w:ind w:firstLine="0"/>
              <w:rPr>
                <w:rFonts w:cs="Times New Roman" w:eastAsiaTheme="minorEastAsia"/>
                <w:szCs w:val="24"/>
                <w:lang w:val="ru-RU"/>
              </w:rPr>
            </w:pPr>
            <w:r w:rsidRPr="00854F16">
              <w:rPr>
                <w:rFonts w:cs="Times New Roman" w:eastAsiaTheme="minorEastAsia"/>
                <w:szCs w:val="24"/>
                <w:lang w:val="ru-RU"/>
              </w:rPr>
              <w:t xml:space="preserve">Нет </w:t>
            </w:r>
            <w:proofErr w:type="spellStart"/>
            <w:r w:rsidRPr="00854F16">
              <w:rPr>
                <w:rFonts w:cs="Times New Roman" w:eastAsiaTheme="minorEastAsia"/>
                <w:szCs w:val="24"/>
                <w:lang w:val="ru-RU"/>
              </w:rPr>
              <w:t>Telegram</w:t>
            </w:r>
            <w:proofErr w:type="spellEnd"/>
            <w:r w:rsidRPr="00854F16">
              <w:rPr>
                <w:rFonts w:cs="Times New Roman" w:eastAsiaTheme="minorEastAsia"/>
                <w:szCs w:val="24"/>
                <w:lang w:val="ru-RU"/>
              </w:rPr>
              <w:t>?</w:t>
            </w:r>
          </w:p>
          <w:p w:rsidRPr="00854F16" w:rsidR="00854F16" w:rsidP="00854F16" w:rsidRDefault="00854F16" w14:paraId="212008AD" w14:textId="7B257371">
            <w:pPr>
              <w:pStyle w:val="ListParagraph"/>
              <w:ind w:firstLine="0"/>
              <w:rPr>
                <w:rFonts w:cs="Times New Roman" w:eastAsiaTheme="minorEastAsia"/>
                <w:szCs w:val="24"/>
                <w:lang w:val="ru-RU"/>
              </w:rPr>
            </w:pPr>
            <w:r w:rsidRPr="00854F16">
              <w:rPr>
                <w:rFonts w:cs="Times New Roman" w:eastAsiaTheme="minorEastAsia"/>
                <w:szCs w:val="24"/>
                <w:lang w:val="ru-RU"/>
              </w:rPr>
              <w:t xml:space="preserve">Скачайте и установите </w:t>
            </w:r>
            <w:proofErr w:type="spellStart"/>
            <w:r w:rsidRPr="00854F16">
              <w:rPr>
                <w:rFonts w:cs="Times New Roman" w:eastAsiaTheme="minorEastAsia"/>
                <w:szCs w:val="24"/>
                <w:lang w:val="ru-RU"/>
              </w:rPr>
              <w:t>Telegram</w:t>
            </w:r>
            <w:proofErr w:type="spellEnd"/>
            <w:r w:rsidRPr="00854F16">
              <w:rPr>
                <w:rFonts w:cs="Times New Roman" w:eastAsiaTheme="minorEastAsia"/>
                <w:szCs w:val="24"/>
                <w:lang w:val="ru-RU"/>
              </w:rPr>
              <w:t>, а затем добавьте контакт @</w:t>
            </w:r>
            <w:r w:rsidRPr="00854F16">
              <w:rPr>
                <w:rStyle w:val="spellingerror"/>
                <w:rFonts w:cs="Times New Roman"/>
                <w:lang w:val="ru-RU"/>
              </w:rPr>
              <w:t xml:space="preserve"> </w:t>
            </w:r>
            <w:proofErr w:type="spellStart"/>
            <w:r w:rsidRPr="00854F16">
              <w:rPr>
                <w:rStyle w:val="spellingerror"/>
                <w:rFonts w:cs="Times New Roman"/>
              </w:rPr>
              <w:t>AromaBot</w:t>
            </w:r>
            <w:proofErr w:type="spellEnd"/>
            <w:r w:rsidRPr="00854F16">
              <w:rPr>
                <w:rFonts w:cs="Times New Roman" w:eastAsiaTheme="minorEastAsia"/>
                <w:szCs w:val="24"/>
                <w:lang w:val="ru-RU"/>
              </w:rPr>
              <w:t>.</w:t>
            </w:r>
          </w:p>
          <w:p w:rsidRPr="00854F16" w:rsidR="00854F16" w:rsidP="00854F16" w:rsidRDefault="00854F16" w14:paraId="64F9AACA" w14:textId="77777777">
            <w:pPr>
              <w:pStyle w:val="ListParagraph"/>
              <w:ind w:firstLine="0"/>
              <w:rPr>
                <w:rFonts w:cs="Times New Roman" w:eastAsiaTheme="minorEastAsia"/>
                <w:szCs w:val="24"/>
                <w:lang w:val="ru-RU"/>
              </w:rPr>
            </w:pPr>
          </w:p>
          <w:p w:rsidRPr="00854F16" w:rsidR="00854F16" w:rsidP="00854F16" w:rsidRDefault="00854F16" w14:paraId="5919EE55" w14:textId="77777777">
            <w:pPr>
              <w:pStyle w:val="ListParagraph"/>
              <w:ind w:firstLine="0"/>
              <w:rPr>
                <w:rFonts w:cs="Times New Roman" w:eastAsiaTheme="minorEastAsia"/>
                <w:szCs w:val="24"/>
                <w:lang w:val="ru-RU"/>
              </w:rPr>
            </w:pPr>
            <w:r w:rsidRPr="00854F16">
              <w:rPr>
                <w:rFonts w:cs="Times New Roman" w:eastAsiaTheme="minorEastAsia"/>
                <w:szCs w:val="24"/>
                <w:lang w:val="ru-RU"/>
              </w:rPr>
              <w:t>Для мобильных устройств:</w:t>
            </w:r>
          </w:p>
          <w:p w:rsidRPr="00A844C2" w:rsidR="00854F16" w:rsidP="00854F16" w:rsidRDefault="00DC24F3" w14:paraId="6F16DA7E" w14:textId="492DCCCE">
            <w:pPr>
              <w:pStyle w:val="ListParagraph"/>
              <w:ind w:firstLine="0"/>
              <w:rPr>
                <w:rFonts w:cs="Times New Roman" w:eastAsiaTheme="minorEastAsia"/>
                <w:szCs w:val="24"/>
                <w:lang w:val="ru-RU"/>
              </w:rPr>
            </w:pPr>
            <w:hyperlink w:history="1" r:id="rId11">
              <w:r w:rsidRPr="006958DB" w:rsidR="00854F16">
                <w:rPr>
                  <w:rStyle w:val="Hyperlink"/>
                  <w:rFonts w:cs="Times New Roman" w:eastAsiaTheme="minorEastAsia"/>
                  <w:szCs w:val="24"/>
                </w:rPr>
                <w:t>Telegram</w:t>
              </w:r>
              <w:r w:rsidRPr="00A844C2" w:rsidR="00854F16">
                <w:rPr>
                  <w:rStyle w:val="Hyperlink"/>
                  <w:rFonts w:cs="Times New Roman" w:eastAsiaTheme="minorEastAsia"/>
                  <w:szCs w:val="24"/>
                  <w:lang w:val="ru-RU"/>
                </w:rPr>
                <w:t xml:space="preserve"> </w:t>
              </w:r>
              <w:r w:rsidRPr="006958DB" w:rsidR="00854F16">
                <w:rPr>
                  <w:rStyle w:val="Hyperlink"/>
                  <w:rFonts w:cs="Times New Roman" w:eastAsiaTheme="minorEastAsia"/>
                  <w:szCs w:val="24"/>
                  <w:lang w:val="ru-RU"/>
                </w:rPr>
                <w:t>для</w:t>
              </w:r>
              <w:r w:rsidRPr="00A844C2" w:rsidR="00854F16">
                <w:rPr>
                  <w:rStyle w:val="Hyperlink"/>
                  <w:rFonts w:cs="Times New Roman" w:eastAsiaTheme="minorEastAsia"/>
                  <w:szCs w:val="24"/>
                  <w:lang w:val="ru-RU"/>
                </w:rPr>
                <w:t xml:space="preserve"> </w:t>
              </w:r>
              <w:r w:rsidRPr="006958DB" w:rsidR="00854F16">
                <w:rPr>
                  <w:rStyle w:val="Hyperlink"/>
                  <w:rFonts w:cs="Times New Roman" w:eastAsiaTheme="minorEastAsia"/>
                  <w:szCs w:val="24"/>
                </w:rPr>
                <w:t>Android</w:t>
              </w:r>
            </w:hyperlink>
          </w:p>
          <w:p w:rsidRPr="00854F16" w:rsidR="00854F16" w:rsidP="00854F16" w:rsidRDefault="00DC24F3" w14:paraId="5AC8FD32" w14:textId="065584F6">
            <w:pPr>
              <w:pStyle w:val="ListParagraph"/>
              <w:ind w:firstLine="0"/>
              <w:rPr>
                <w:rFonts w:cs="Times New Roman" w:eastAsiaTheme="minorEastAsia"/>
                <w:szCs w:val="24"/>
              </w:rPr>
            </w:pPr>
            <w:hyperlink w:history="1" r:id="rId12">
              <w:r w:rsidRPr="006958DB" w:rsidR="00854F16">
                <w:rPr>
                  <w:rStyle w:val="Hyperlink"/>
                  <w:rFonts w:cs="Times New Roman" w:eastAsiaTheme="minorEastAsia"/>
                  <w:szCs w:val="24"/>
                </w:rPr>
                <w:t xml:space="preserve">Telegram </w:t>
              </w:r>
              <w:r w:rsidRPr="006958DB" w:rsidR="00854F16">
                <w:rPr>
                  <w:rStyle w:val="Hyperlink"/>
                  <w:rFonts w:cs="Times New Roman" w:eastAsiaTheme="minorEastAsia"/>
                  <w:szCs w:val="24"/>
                  <w:lang w:val="ru-RU"/>
                </w:rPr>
                <w:t>для</w:t>
              </w:r>
              <w:r w:rsidRPr="006958DB" w:rsidR="00854F16">
                <w:rPr>
                  <w:rStyle w:val="Hyperlink"/>
                  <w:rFonts w:cs="Times New Roman" w:eastAsiaTheme="minorEastAsia"/>
                  <w:szCs w:val="24"/>
                </w:rPr>
                <w:t xml:space="preserve"> iPhone/iPad</w:t>
              </w:r>
            </w:hyperlink>
          </w:p>
          <w:p w:rsidRPr="00854F16" w:rsidR="00854F16" w:rsidP="00854F16" w:rsidRDefault="00DC24F3" w14:paraId="6BA656E1" w14:textId="42EB7ED3">
            <w:pPr>
              <w:pStyle w:val="ListParagraph"/>
              <w:ind w:firstLine="0"/>
              <w:rPr>
                <w:rFonts w:cs="Times New Roman" w:eastAsiaTheme="minorEastAsia"/>
                <w:szCs w:val="24"/>
              </w:rPr>
            </w:pPr>
            <w:hyperlink w:history="1" r:id="rId13">
              <w:r w:rsidRPr="004E5FE0" w:rsidR="00854F16">
                <w:rPr>
                  <w:rStyle w:val="Hyperlink"/>
                  <w:rFonts w:cs="Times New Roman" w:eastAsiaTheme="minorEastAsia"/>
                  <w:szCs w:val="24"/>
                </w:rPr>
                <w:t xml:space="preserve">Telegram </w:t>
              </w:r>
              <w:r w:rsidRPr="004E5FE0" w:rsidR="00854F16">
                <w:rPr>
                  <w:rStyle w:val="Hyperlink"/>
                  <w:rFonts w:cs="Times New Roman" w:eastAsiaTheme="minorEastAsia"/>
                  <w:szCs w:val="24"/>
                  <w:lang w:val="ru-RU"/>
                </w:rPr>
                <w:t>для</w:t>
              </w:r>
              <w:r w:rsidRPr="004E5FE0" w:rsidR="00854F16">
                <w:rPr>
                  <w:rStyle w:val="Hyperlink"/>
                  <w:rFonts w:cs="Times New Roman" w:eastAsiaTheme="minorEastAsia"/>
                  <w:szCs w:val="24"/>
                </w:rPr>
                <w:t xml:space="preserve"> Windows Phone</w:t>
              </w:r>
            </w:hyperlink>
          </w:p>
          <w:p w:rsidRPr="00A844C2" w:rsidR="004E5FE0" w:rsidP="00854F16" w:rsidRDefault="004E5FE0" w14:paraId="7B0F0FF2" w14:textId="77777777">
            <w:pPr>
              <w:pStyle w:val="ListParagraph"/>
              <w:ind w:firstLine="0"/>
              <w:rPr>
                <w:rFonts w:cs="Times New Roman" w:eastAsiaTheme="minorEastAsia"/>
                <w:szCs w:val="24"/>
              </w:rPr>
            </w:pPr>
          </w:p>
          <w:p w:rsidRPr="00854F16" w:rsidR="00854F16" w:rsidP="00854F16" w:rsidRDefault="00854F16" w14:paraId="675FEF45" w14:textId="5F6D3174">
            <w:pPr>
              <w:pStyle w:val="ListParagraph"/>
              <w:ind w:firstLine="0"/>
              <w:rPr>
                <w:rFonts w:cs="Times New Roman" w:eastAsiaTheme="minorEastAsia"/>
                <w:szCs w:val="24"/>
              </w:rPr>
            </w:pPr>
            <w:r w:rsidRPr="00854F16">
              <w:rPr>
                <w:rFonts w:cs="Times New Roman" w:eastAsiaTheme="minorEastAsia"/>
                <w:szCs w:val="24"/>
                <w:lang w:val="ru-RU"/>
              </w:rPr>
              <w:t>Для</w:t>
            </w:r>
            <w:r w:rsidRPr="00854F16">
              <w:rPr>
                <w:rFonts w:cs="Times New Roman" w:eastAsiaTheme="minorEastAsia"/>
                <w:szCs w:val="24"/>
              </w:rPr>
              <w:t xml:space="preserve"> </w:t>
            </w:r>
            <w:r w:rsidRPr="00854F16">
              <w:rPr>
                <w:rFonts w:cs="Times New Roman" w:eastAsiaTheme="minorEastAsia"/>
                <w:szCs w:val="24"/>
                <w:lang w:val="ru-RU"/>
              </w:rPr>
              <w:t>компьютеров</w:t>
            </w:r>
            <w:r w:rsidRPr="00854F16">
              <w:rPr>
                <w:rFonts w:cs="Times New Roman" w:eastAsiaTheme="minorEastAsia"/>
                <w:szCs w:val="24"/>
              </w:rPr>
              <w:t>:</w:t>
            </w:r>
          </w:p>
          <w:p w:rsidRPr="00854F16" w:rsidR="00854F16" w:rsidP="00854F16" w:rsidRDefault="00DC24F3" w14:paraId="36198392" w14:textId="51B39FB3">
            <w:pPr>
              <w:pStyle w:val="ListParagraph"/>
              <w:ind w:firstLine="0"/>
              <w:rPr>
                <w:rFonts w:cs="Times New Roman" w:eastAsiaTheme="minorEastAsia"/>
                <w:szCs w:val="24"/>
              </w:rPr>
            </w:pPr>
            <w:hyperlink w:history="1" r:id="rId14">
              <w:r w:rsidRPr="004E5FE0" w:rsidR="00854F16">
                <w:rPr>
                  <w:rStyle w:val="Hyperlink"/>
                  <w:rFonts w:cs="Times New Roman" w:eastAsiaTheme="minorEastAsia"/>
                  <w:szCs w:val="24"/>
                </w:rPr>
                <w:t xml:space="preserve">Telegram </w:t>
              </w:r>
              <w:r w:rsidRPr="004E5FE0" w:rsidR="00854F16">
                <w:rPr>
                  <w:rStyle w:val="Hyperlink"/>
                  <w:rFonts w:cs="Times New Roman" w:eastAsiaTheme="minorEastAsia"/>
                  <w:szCs w:val="24"/>
                  <w:lang w:val="ru-RU"/>
                </w:rPr>
                <w:t>для</w:t>
              </w:r>
              <w:r w:rsidRPr="004E5FE0" w:rsidR="00854F16">
                <w:rPr>
                  <w:rStyle w:val="Hyperlink"/>
                  <w:rFonts w:cs="Times New Roman" w:eastAsiaTheme="minorEastAsia"/>
                  <w:szCs w:val="24"/>
                </w:rPr>
                <w:t xml:space="preserve"> Windows</w:t>
              </w:r>
            </w:hyperlink>
          </w:p>
          <w:p w:rsidRPr="00A844C2" w:rsidR="00854F16" w:rsidP="00854F16" w:rsidRDefault="00DC24F3" w14:paraId="46520D2F" w14:textId="165B505F">
            <w:pPr>
              <w:pStyle w:val="ListParagraph"/>
              <w:ind w:firstLine="0"/>
              <w:rPr>
                <w:rFonts w:cs="Times New Roman" w:eastAsiaTheme="minorEastAsia"/>
                <w:szCs w:val="24"/>
              </w:rPr>
            </w:pPr>
            <w:hyperlink w:history="1" r:id="rId15">
              <w:r w:rsidRPr="008A24DE" w:rsidR="00854F16">
                <w:rPr>
                  <w:rStyle w:val="Hyperlink"/>
                  <w:rFonts w:cs="Times New Roman" w:eastAsiaTheme="minorEastAsia"/>
                  <w:szCs w:val="24"/>
                </w:rPr>
                <w:t xml:space="preserve">Telegram </w:t>
              </w:r>
              <w:r w:rsidRPr="008A24DE" w:rsidR="00854F16">
                <w:rPr>
                  <w:rStyle w:val="Hyperlink"/>
                  <w:rFonts w:cs="Times New Roman" w:eastAsiaTheme="minorEastAsia"/>
                  <w:szCs w:val="24"/>
                  <w:lang w:val="ru-RU"/>
                </w:rPr>
                <w:t>для</w:t>
              </w:r>
              <w:r w:rsidRPr="008A24DE" w:rsidR="00854F16">
                <w:rPr>
                  <w:rStyle w:val="Hyperlink"/>
                  <w:rFonts w:cs="Times New Roman" w:eastAsiaTheme="minorEastAsia"/>
                  <w:szCs w:val="24"/>
                </w:rPr>
                <w:t xml:space="preserve"> Linux </w:t>
              </w:r>
              <w:r w:rsidRPr="00A844C2" w:rsidR="008A24DE">
                <w:rPr>
                  <w:rStyle w:val="Hyperlink"/>
                  <w:rFonts w:cs="Times New Roman" w:eastAsiaTheme="minorEastAsia"/>
                  <w:szCs w:val="24"/>
                </w:rPr>
                <w:t>(</w:t>
              </w:r>
              <w:r w:rsidRPr="008A24DE" w:rsidR="00854F16">
                <w:rPr>
                  <w:rStyle w:val="Hyperlink"/>
                  <w:rFonts w:cs="Times New Roman" w:eastAsiaTheme="minorEastAsia"/>
                  <w:szCs w:val="24"/>
                </w:rPr>
                <w:t>64 bit</w:t>
              </w:r>
              <w:r w:rsidRPr="00A844C2" w:rsidR="008A24DE">
                <w:rPr>
                  <w:rStyle w:val="Hyperlink"/>
                  <w:rFonts w:cs="Times New Roman" w:eastAsiaTheme="minorEastAsia"/>
                  <w:szCs w:val="24"/>
                </w:rPr>
                <w:t>)</w:t>
              </w:r>
            </w:hyperlink>
          </w:p>
          <w:p w:rsidRPr="00A844C2" w:rsidR="004E5FE0" w:rsidP="00854F16" w:rsidRDefault="004E5FE0" w14:paraId="3E039654" w14:textId="77777777">
            <w:pPr>
              <w:pStyle w:val="ListParagraph"/>
              <w:ind w:firstLine="0"/>
              <w:rPr>
                <w:rFonts w:cs="Times New Roman" w:eastAsiaTheme="minorEastAsia"/>
                <w:szCs w:val="24"/>
              </w:rPr>
            </w:pPr>
          </w:p>
          <w:p w:rsidRPr="00A844C2" w:rsidR="00854F16" w:rsidP="00854F16" w:rsidRDefault="00854F16" w14:paraId="60EB1B54" w14:textId="301F5B70">
            <w:pPr>
              <w:pStyle w:val="ListParagraph"/>
              <w:ind w:firstLine="0"/>
              <w:rPr>
                <w:rFonts w:cs="Times New Roman" w:eastAsiaTheme="minorEastAsia"/>
                <w:szCs w:val="24"/>
              </w:rPr>
            </w:pPr>
            <w:r w:rsidRPr="00854F16">
              <w:rPr>
                <w:rFonts w:cs="Times New Roman" w:eastAsiaTheme="minorEastAsia"/>
                <w:szCs w:val="24"/>
                <w:lang w:val="ru-RU"/>
              </w:rPr>
              <w:t>Онлайн</w:t>
            </w:r>
            <w:r w:rsidRPr="00A844C2">
              <w:rPr>
                <w:rFonts w:cs="Times New Roman" w:eastAsiaTheme="minorEastAsia"/>
                <w:szCs w:val="24"/>
              </w:rPr>
              <w:t>-</w:t>
            </w:r>
            <w:r w:rsidRPr="00854F16">
              <w:rPr>
                <w:rFonts w:cs="Times New Roman" w:eastAsiaTheme="minorEastAsia"/>
                <w:szCs w:val="24"/>
                <w:lang w:val="ru-RU"/>
              </w:rPr>
              <w:t>версии</w:t>
            </w:r>
            <w:r w:rsidRPr="00A844C2">
              <w:rPr>
                <w:rFonts w:cs="Times New Roman" w:eastAsiaTheme="minorEastAsia"/>
                <w:szCs w:val="24"/>
              </w:rPr>
              <w:t>:</w:t>
            </w:r>
          </w:p>
          <w:p w:rsidRPr="008A24DE" w:rsidR="00F0170D" w:rsidP="008A24DE" w:rsidRDefault="00DC24F3" w14:paraId="7B8E0826" w14:textId="7F1F2070">
            <w:pPr>
              <w:pStyle w:val="ListParagraph"/>
              <w:ind w:firstLine="0"/>
              <w:rPr>
                <w:rFonts w:cs="Times New Roman" w:eastAsiaTheme="minorEastAsia"/>
                <w:szCs w:val="24"/>
                <w:lang w:val="ru-RU"/>
              </w:rPr>
            </w:pPr>
            <w:hyperlink w:history="1" r:id="rId16">
              <w:proofErr w:type="spellStart"/>
              <w:r w:rsidRPr="008A24DE" w:rsidR="00854F16">
                <w:rPr>
                  <w:rStyle w:val="Hyperlink"/>
                  <w:rFonts w:cs="Times New Roman" w:eastAsiaTheme="minorEastAsia"/>
                  <w:szCs w:val="24"/>
                  <w:lang w:val="ru-RU"/>
                </w:rPr>
                <w:t>Telegram</w:t>
              </w:r>
              <w:proofErr w:type="spellEnd"/>
              <w:r w:rsidRPr="008A24DE" w:rsidR="00854F16">
                <w:rPr>
                  <w:rStyle w:val="Hyperlink"/>
                  <w:rFonts w:cs="Times New Roman" w:eastAsiaTheme="minorEastAsia"/>
                  <w:szCs w:val="24"/>
                  <w:lang w:val="ru-RU"/>
                </w:rPr>
                <w:t>-онлайн</w:t>
              </w:r>
            </w:hyperlink>
          </w:p>
        </w:tc>
      </w:tr>
    </w:tbl>
    <w:p w:rsidR="00FD0EB4" w:rsidP="00E44E0B" w:rsidRDefault="00164B64" w14:paraId="2838A977" w14:textId="57EE2208">
      <w:pPr>
        <w:pStyle w:val="ListParagraph"/>
        <w:numPr>
          <w:ilvl w:val="2"/>
          <w:numId w:val="5"/>
        </w:numPr>
        <w:rPr>
          <w:rFonts w:asciiTheme="minorHAnsi" w:hAnsiTheme="minorHAnsi" w:eastAsiaTheme="minorEastAsia"/>
          <w:szCs w:val="24"/>
          <w:lang w:val="ru-RU"/>
        </w:rPr>
      </w:pPr>
      <w:r>
        <w:rPr>
          <w:rFonts w:cs="Times New Roman" w:eastAsiaTheme="minorEastAsia"/>
          <w:szCs w:val="24"/>
          <w:lang w:val="ru-RU"/>
        </w:rPr>
        <w:t>На страницы перечисленные варианты должны располагаться друг за другом (сверху вниз): Вариант 1, Вариант 2, Вариант 3.</w:t>
      </w:r>
    </w:p>
    <w:p w:rsidR="00630590" w:rsidP="00630590" w:rsidRDefault="00630590" w14:paraId="6CF1A961" w14:textId="14754E07">
      <w:pPr>
        <w:pStyle w:val="ListParagraph"/>
        <w:numPr>
          <w:ilvl w:val="1"/>
          <w:numId w:val="5"/>
        </w:numPr>
        <w:rPr>
          <w:lang w:val="ru-RU"/>
        </w:rPr>
      </w:pPr>
      <w:r w:rsidRPr="1828F2AF">
        <w:rPr>
          <w:lang w:val="ru-RU"/>
        </w:rPr>
        <w:t xml:space="preserve">Чат-бот должен приветствовать каждого нового собеседника приветственным словом, а также кратким описанием функциональности: «Приветствую, </w:t>
      </w:r>
      <w:r w:rsidRPr="1828F2AF" w:rsidR="00A509E6">
        <w:rPr>
          <w:lang w:val="ru-RU"/>
        </w:rPr>
        <w:t>[</w:t>
      </w:r>
      <w:r w:rsidR="001852D5">
        <w:t>Name</w:t>
      </w:r>
      <w:r w:rsidRPr="1828F2AF" w:rsidR="00A509E6">
        <w:rPr>
          <w:lang w:val="ru-RU"/>
        </w:rPr>
        <w:t>]</w:t>
      </w:r>
      <w:r w:rsidRPr="1828F2AF">
        <w:rPr>
          <w:lang w:val="ru-RU"/>
        </w:rPr>
        <w:t xml:space="preserve">! </w:t>
      </w:r>
      <w:proofErr w:type="spellStart"/>
      <w:r>
        <w:t>AromaBot</w:t>
      </w:r>
      <w:proofErr w:type="spellEnd"/>
      <w:r w:rsidRPr="1828F2AF">
        <w:rPr>
          <w:lang w:val="ru-RU"/>
        </w:rPr>
        <w:t xml:space="preserve"> поможет подобрать вам аромат по нотам, подобрать похожие ароматы при указании марки парфюма, отобразить парфюм со скидкой и многое другое!».</w:t>
      </w:r>
      <w:r w:rsidR="00A509E6">
        <w:rPr>
          <w:lang w:val="ru-RU"/>
        </w:rPr>
        <w:t xml:space="preserve"> </w:t>
      </w:r>
      <w:r w:rsidRPr="1828F2AF" w:rsidR="00A509E6">
        <w:rPr>
          <w:lang w:val="ru-RU"/>
        </w:rPr>
        <w:t>[</w:t>
      </w:r>
      <w:r w:rsidR="001852D5">
        <w:t>Name</w:t>
      </w:r>
      <w:r w:rsidRPr="1828F2AF" w:rsidR="00A509E6">
        <w:rPr>
          <w:lang w:val="ru-RU"/>
        </w:rPr>
        <w:t>]</w:t>
      </w:r>
      <w:r w:rsidR="001A31DB">
        <w:rPr>
          <w:lang w:val="ru-RU"/>
        </w:rPr>
        <w:t xml:space="preserve"> </w:t>
      </w:r>
      <w:r w:rsidR="001852D5">
        <w:rPr>
          <w:lang w:val="ru-RU"/>
        </w:rPr>
        <w:t>–</w:t>
      </w:r>
      <w:r w:rsidR="001A31DB">
        <w:rPr>
          <w:lang w:val="ru-RU"/>
        </w:rPr>
        <w:t xml:space="preserve"> </w:t>
      </w:r>
      <w:r w:rsidR="001852D5">
        <w:rPr>
          <w:lang w:val="ru-RU"/>
        </w:rPr>
        <w:t xml:space="preserve">значение должно браться из </w:t>
      </w:r>
      <w:r w:rsidR="00182009">
        <w:rPr>
          <w:lang w:val="ru-RU"/>
        </w:rPr>
        <w:t xml:space="preserve">поля </w:t>
      </w:r>
      <w:r w:rsidR="001A711F">
        <w:rPr>
          <w:lang w:val="ru-RU"/>
        </w:rPr>
        <w:t>«</w:t>
      </w:r>
      <w:r w:rsidR="00182009">
        <w:t>Name</w:t>
      </w:r>
      <w:r w:rsidR="001A711F">
        <w:rPr>
          <w:lang w:val="ru-RU"/>
        </w:rPr>
        <w:t>»</w:t>
      </w:r>
      <w:r w:rsidR="00182009">
        <w:rPr>
          <w:lang w:val="ru-RU"/>
        </w:rPr>
        <w:t xml:space="preserve"> профиля пользователя, если значения в поле не задано, то должно браться значение поля «</w:t>
      </w:r>
      <w:proofErr w:type="spellStart"/>
      <w:r w:rsidR="001A711F">
        <w:t>UserName</w:t>
      </w:r>
      <w:proofErr w:type="spellEnd"/>
      <w:r w:rsidR="00182009">
        <w:rPr>
          <w:lang w:val="ru-RU"/>
        </w:rPr>
        <w:t>»</w:t>
      </w:r>
      <w:r w:rsidR="001A711F">
        <w:rPr>
          <w:lang w:val="ru-RU"/>
        </w:rPr>
        <w:t>.</w:t>
      </w:r>
    </w:p>
    <w:p w:rsidR="0045045E" w:rsidP="00630590" w:rsidRDefault="00D603CC" w14:paraId="14179651" w14:textId="56CB2E99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Пользователь должен запустить работу чат-бота командой </w:t>
      </w:r>
      <w:r w:rsidRPr="00D603CC">
        <w:rPr>
          <w:lang w:val="ru-RU"/>
        </w:rPr>
        <w:t>/</w:t>
      </w:r>
      <w:r>
        <w:t>start</w:t>
      </w:r>
      <w:r>
        <w:rPr>
          <w:lang w:val="ru-RU"/>
        </w:rPr>
        <w:t xml:space="preserve">. </w:t>
      </w:r>
      <w:r w:rsidR="00034A46">
        <w:rPr>
          <w:lang w:val="ru-RU"/>
        </w:rPr>
        <w:t>Должна быть предусмотрена визуализация команды, понятная пользовател</w:t>
      </w:r>
      <w:r w:rsidR="00001969">
        <w:rPr>
          <w:lang w:val="ru-RU"/>
        </w:rPr>
        <w:t>ю, например:</w:t>
      </w:r>
      <w:r w:rsidR="00001969">
        <w:rPr>
          <w:lang w:val="ru-RU"/>
        </w:rPr>
        <w:br/>
      </w:r>
      <w:r w:rsidR="00001969">
        <w:rPr>
          <w:noProof/>
        </w:rPr>
        <w:drawing>
          <wp:inline distT="0" distB="0" distL="0" distR="0" wp14:anchorId="4BC7995E" wp14:editId="7FFBC3EC">
            <wp:extent cx="5471270" cy="775177"/>
            <wp:effectExtent l="152400" t="152400" r="35814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7582" cy="7930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969" w:rsidP="00630590" w:rsidRDefault="00C24AA5" w14:paraId="7EEC52B2" w14:textId="44A09BB4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Чат</w:t>
      </w:r>
      <w:r w:rsidR="00E02498">
        <w:rPr>
          <w:lang w:val="ru-RU"/>
        </w:rPr>
        <w:t>-</w:t>
      </w:r>
      <w:r>
        <w:rPr>
          <w:lang w:val="ru-RU"/>
        </w:rPr>
        <w:t>бот должен предоставлять пользователям следующую функциональность:</w:t>
      </w:r>
    </w:p>
    <w:p w:rsidRPr="005E2ABB" w:rsidR="00C24AA5" w:rsidP="00D456B1" w:rsidRDefault="00E02498" w14:paraId="0C774279" w14:textId="465ECB8A">
      <w:pPr>
        <w:pStyle w:val="ListParagraph"/>
        <w:numPr>
          <w:ilvl w:val="0"/>
          <w:numId w:val="7"/>
        </w:numPr>
        <w:rPr>
          <w:highlight w:val="yellow"/>
          <w:lang w:val="ru-RU"/>
        </w:rPr>
      </w:pPr>
      <w:r w:rsidRPr="005E2ABB">
        <w:rPr>
          <w:highlight w:val="yellow"/>
          <w:lang w:val="ru-RU"/>
        </w:rPr>
        <w:t>предоставить информацию об основной функциональности для пользователя</w:t>
      </w:r>
      <w:r w:rsidRPr="005E2ABB" w:rsidR="00D03D27">
        <w:rPr>
          <w:highlight w:val="yellow"/>
          <w:lang w:val="ru-RU"/>
        </w:rPr>
        <w:t>;</w:t>
      </w:r>
    </w:p>
    <w:p w:rsidRPr="005E2ABB" w:rsidR="00E02498" w:rsidP="00D456B1" w:rsidRDefault="00E02498" w14:paraId="5FE1053A" w14:textId="18DFE2F6">
      <w:pPr>
        <w:pStyle w:val="ListParagraph"/>
        <w:numPr>
          <w:ilvl w:val="0"/>
          <w:numId w:val="7"/>
        </w:numPr>
        <w:rPr>
          <w:highlight w:val="yellow"/>
          <w:lang w:val="ru-RU"/>
        </w:rPr>
      </w:pPr>
      <w:r w:rsidRPr="005E2ABB">
        <w:rPr>
          <w:highlight w:val="yellow"/>
          <w:lang w:val="ru-RU"/>
        </w:rPr>
        <w:t>подобрать парфюм по нотам</w:t>
      </w:r>
      <w:r w:rsidRPr="005E2ABB" w:rsidR="00D03D27">
        <w:rPr>
          <w:highlight w:val="yellow"/>
          <w:lang w:val="ru-RU"/>
        </w:rPr>
        <w:t>;</w:t>
      </w:r>
    </w:p>
    <w:p w:rsidRPr="005E2ABB" w:rsidR="00657732" w:rsidP="00DC24F3" w:rsidRDefault="00657732" w14:paraId="6012BD46" w14:textId="404840E4">
      <w:pPr>
        <w:pStyle w:val="ListParagraph"/>
        <w:numPr>
          <w:ilvl w:val="0"/>
          <w:numId w:val="7"/>
        </w:numPr>
        <w:rPr>
          <w:highlight w:val="yellow"/>
          <w:lang w:val="ru-RU"/>
        </w:rPr>
      </w:pPr>
      <w:r w:rsidRPr="005E2ABB">
        <w:rPr>
          <w:highlight w:val="yellow"/>
          <w:lang w:val="ru-RU"/>
        </w:rPr>
        <w:t>подобрать парфюм по семействам;</w:t>
      </w:r>
    </w:p>
    <w:p w:rsidRPr="005E2ABB" w:rsidR="00775CA5" w:rsidP="00D456B1" w:rsidRDefault="00775CA5" w14:paraId="616A5A91" w14:textId="1F638AE7">
      <w:pPr>
        <w:pStyle w:val="ListParagraph"/>
        <w:numPr>
          <w:ilvl w:val="0"/>
          <w:numId w:val="7"/>
        </w:numPr>
        <w:rPr>
          <w:highlight w:val="yellow"/>
          <w:lang w:val="ru-RU"/>
        </w:rPr>
      </w:pPr>
      <w:r w:rsidRPr="005E2ABB">
        <w:rPr>
          <w:highlight w:val="yellow"/>
          <w:lang w:val="ru-RU"/>
        </w:rPr>
        <w:t>разложить введённый парфюм на нот</w:t>
      </w:r>
      <w:r w:rsidRPr="005E2ABB" w:rsidR="00D03D27">
        <w:rPr>
          <w:highlight w:val="yellow"/>
          <w:lang w:val="ru-RU"/>
        </w:rPr>
        <w:t>ы;</w:t>
      </w:r>
    </w:p>
    <w:p w:rsidRPr="005E2ABB" w:rsidR="00E02498" w:rsidP="00D456B1" w:rsidRDefault="007D7488" w14:paraId="0F5AEC38" w14:textId="48D47C03">
      <w:pPr>
        <w:pStyle w:val="ListParagraph"/>
        <w:numPr>
          <w:ilvl w:val="0"/>
          <w:numId w:val="7"/>
        </w:numPr>
        <w:rPr>
          <w:highlight w:val="yellow"/>
          <w:lang w:val="ru-RU"/>
        </w:rPr>
      </w:pPr>
      <w:r w:rsidRPr="005E2ABB">
        <w:rPr>
          <w:highlight w:val="yellow"/>
          <w:lang w:val="ru-RU"/>
        </w:rPr>
        <w:t>подобрать похожие ароматы</w:t>
      </w:r>
      <w:r w:rsidRPr="005E2ABB" w:rsidR="00D03D27">
        <w:rPr>
          <w:highlight w:val="yellow"/>
          <w:lang w:val="ru-RU"/>
        </w:rPr>
        <w:t>;</w:t>
      </w:r>
    </w:p>
    <w:p w:rsidRPr="0019362A" w:rsidR="007D7488" w:rsidP="00D456B1" w:rsidRDefault="007D7488" w14:paraId="32A3D397" w14:textId="0935D81E">
      <w:pPr>
        <w:pStyle w:val="ListParagraph"/>
        <w:numPr>
          <w:ilvl w:val="0"/>
          <w:numId w:val="7"/>
        </w:numPr>
        <w:rPr>
          <w:highlight w:val="yellow"/>
          <w:lang w:val="ru-RU"/>
        </w:rPr>
      </w:pPr>
      <w:r w:rsidRPr="0019362A">
        <w:rPr>
          <w:highlight w:val="yellow"/>
          <w:lang w:val="ru-RU"/>
        </w:rPr>
        <w:t>показать парфюм со скидкой</w:t>
      </w:r>
      <w:r w:rsidRPr="0019362A" w:rsidR="00D03D27">
        <w:rPr>
          <w:highlight w:val="yellow"/>
          <w:lang w:val="ru-RU"/>
        </w:rPr>
        <w:t>;</w:t>
      </w:r>
    </w:p>
    <w:p w:rsidRPr="0019362A" w:rsidR="007D7488" w:rsidP="00D456B1" w:rsidRDefault="00775CA5" w14:paraId="6965FCB0" w14:textId="71B0B742">
      <w:pPr>
        <w:pStyle w:val="ListParagraph"/>
        <w:numPr>
          <w:ilvl w:val="0"/>
          <w:numId w:val="7"/>
        </w:numPr>
        <w:rPr>
          <w:highlight w:val="yellow"/>
          <w:lang w:val="ru-RU"/>
        </w:rPr>
      </w:pPr>
      <w:r w:rsidRPr="0019362A">
        <w:rPr>
          <w:highlight w:val="yellow"/>
          <w:lang w:val="ru-RU"/>
        </w:rPr>
        <w:t>выдать случайный парфюм</w:t>
      </w:r>
      <w:r w:rsidRPr="0019362A" w:rsidR="00D03D27">
        <w:rPr>
          <w:highlight w:val="yellow"/>
          <w:lang w:val="ru-RU"/>
        </w:rPr>
        <w:t>;</w:t>
      </w:r>
    </w:p>
    <w:p w:rsidRPr="0019362A" w:rsidR="00A844C2" w:rsidP="00D456B1" w:rsidRDefault="00A844C2" w14:paraId="2373604E" w14:textId="729BC94F">
      <w:pPr>
        <w:pStyle w:val="ListParagraph"/>
        <w:numPr>
          <w:ilvl w:val="0"/>
          <w:numId w:val="7"/>
        </w:numPr>
        <w:rPr>
          <w:highlight w:val="yellow"/>
          <w:lang w:val="ru-RU"/>
        </w:rPr>
      </w:pPr>
      <w:r w:rsidRPr="0019362A">
        <w:rPr>
          <w:highlight w:val="yellow"/>
          <w:lang w:val="ru-RU"/>
        </w:rPr>
        <w:t>показать самый дорогой парфюм за выбранный год;</w:t>
      </w:r>
    </w:p>
    <w:p w:rsidR="00A844C2" w:rsidP="00D456B1" w:rsidRDefault="00A844C2" w14:paraId="5D86C8A5" w14:textId="79CBFD58">
      <w:pPr>
        <w:pStyle w:val="ListParagraph"/>
        <w:numPr>
          <w:ilvl w:val="0"/>
          <w:numId w:val="7"/>
        </w:numPr>
        <w:rPr>
          <w:highlight w:val="yellow"/>
          <w:lang w:val="ru-RU"/>
        </w:rPr>
      </w:pPr>
      <w:r w:rsidRPr="0019362A">
        <w:rPr>
          <w:highlight w:val="yellow"/>
          <w:lang w:val="ru-RU"/>
        </w:rPr>
        <w:t>показать новинки;</w:t>
      </w:r>
    </w:p>
    <w:p w:rsidRPr="0019362A" w:rsidR="0019362A" w:rsidP="00D456B1" w:rsidRDefault="0019362A" w14:paraId="21C30CCF" w14:textId="37F58DE0">
      <w:pPr>
        <w:pStyle w:val="ListParagraph"/>
        <w:numPr>
          <w:ilvl w:val="0"/>
          <w:numId w:val="7"/>
        </w:numPr>
        <w:rPr>
          <w:highlight w:val="yellow"/>
          <w:lang w:val="ru-RU"/>
        </w:rPr>
      </w:pPr>
      <w:r>
        <w:rPr>
          <w:highlight w:val="yellow"/>
          <w:lang w:val="ru-RU"/>
        </w:rPr>
        <w:t>показать парфюм по новизне</w:t>
      </w:r>
    </w:p>
    <w:p w:rsidRPr="00D456B1" w:rsidR="00D03D27" w:rsidP="00D456B1" w:rsidRDefault="00D03D27" w14:paraId="2194E6AB" w14:textId="7D0202BC">
      <w:pPr>
        <w:pStyle w:val="ListParagraph"/>
        <w:numPr>
          <w:ilvl w:val="0"/>
          <w:numId w:val="7"/>
        </w:numPr>
        <w:rPr>
          <w:lang w:val="ru-RU"/>
        </w:rPr>
      </w:pPr>
      <w:commentRangeStart w:id="0"/>
      <w:commentRangeStart w:id="1"/>
      <w:commentRangeEnd w:id="0"/>
      <w:r>
        <w:commentReference w:id="0"/>
      </w:r>
      <w:commentRangeEnd w:id="1"/>
      <w:r w:rsidR="005D367F">
        <w:rPr>
          <w:rStyle w:val="CommentReference"/>
        </w:rPr>
        <w:commentReference w:id="1"/>
      </w:r>
    </w:p>
    <w:p w:rsidR="003E2507" w:rsidP="008740EA" w:rsidRDefault="003E2507" w14:paraId="5A4B7C1D" w14:textId="4AA0E87A">
      <w:pPr>
        <w:pStyle w:val="ListParagraph"/>
        <w:ind w:left="792" w:firstLine="0"/>
        <w:rPr>
          <w:lang w:val="ru-RU"/>
        </w:rPr>
      </w:pPr>
    </w:p>
    <w:p w:rsidR="00EA4F02" w:rsidP="00A35716" w:rsidRDefault="00EA4F02" w14:paraId="25A77447" w14:textId="4C3ED73A">
      <w:pPr>
        <w:pStyle w:val="Heading1"/>
      </w:pPr>
      <w:r>
        <w:t xml:space="preserve">Требования к поведению </w:t>
      </w:r>
      <w:r w:rsidR="00A35716">
        <w:t>чат-</w:t>
      </w:r>
      <w:r>
        <w:t xml:space="preserve">бота </w:t>
      </w:r>
      <w:r w:rsidR="009D5808">
        <w:t>при предоставлении информацию об основной функциональности для пользователя</w:t>
      </w:r>
    </w:p>
    <w:p w:rsidR="00EA4F02" w:rsidP="006C193B" w:rsidRDefault="008740EA" w14:paraId="7DF00577" w14:textId="5B28DA7F">
      <w:pPr>
        <w:pStyle w:val="ListParagraph"/>
        <w:numPr>
          <w:ilvl w:val="1"/>
          <w:numId w:val="8"/>
        </w:numPr>
        <w:rPr>
          <w:lang w:val="ru-RU"/>
        </w:rPr>
      </w:pPr>
      <w:r w:rsidRPr="1828F2AF">
        <w:rPr>
          <w:lang w:val="ru-RU"/>
        </w:rPr>
        <w:t>Если пользователь не осуществляет действий в чате</w:t>
      </w:r>
      <w:r>
        <w:rPr>
          <w:lang w:val="ru-RU"/>
        </w:rPr>
        <w:t>, но при этом вкладка остаётся открытой</w:t>
      </w:r>
      <w:r w:rsidRPr="1828F2AF">
        <w:rPr>
          <w:lang w:val="ru-RU"/>
        </w:rPr>
        <w:t>, то бот должен вывести сообщение: «</w:t>
      </w:r>
      <w:r w:rsidR="00687EA3">
        <w:rPr>
          <w:lang w:val="ru-RU"/>
        </w:rPr>
        <w:t xml:space="preserve">Узнайте больше, используя команду </w:t>
      </w:r>
      <w:r w:rsidRPr="002F72D9" w:rsidR="002F72D9">
        <w:rPr>
          <w:lang w:val="ru-RU"/>
        </w:rPr>
        <w:t>/</w:t>
      </w:r>
      <w:r w:rsidR="002F72D9">
        <w:t>get</w:t>
      </w:r>
      <w:r w:rsidRPr="002F72D9" w:rsidR="002F72D9">
        <w:rPr>
          <w:lang w:val="ru-RU"/>
        </w:rPr>
        <w:t>_</w:t>
      </w:r>
      <w:r w:rsidR="002F72D9">
        <w:t>help</w:t>
      </w:r>
      <w:r w:rsidRPr="1828F2AF">
        <w:rPr>
          <w:lang w:val="ru-RU"/>
        </w:rPr>
        <w:t>»</w:t>
      </w:r>
      <w:r>
        <w:rPr>
          <w:lang w:val="ru-RU"/>
        </w:rPr>
        <w:t>.</w:t>
      </w:r>
    </w:p>
    <w:p w:rsidRPr="006371B0" w:rsidR="00792E41" w:rsidP="002F72D9" w:rsidRDefault="002F72D9" w14:paraId="4E02CE3E" w14:textId="263BAE36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 команде </w:t>
      </w:r>
      <w:r w:rsidRPr="002F72D9">
        <w:rPr>
          <w:lang w:val="ru-RU"/>
        </w:rPr>
        <w:t>/</w:t>
      </w:r>
      <w:r>
        <w:t>get</w:t>
      </w:r>
      <w:r w:rsidRPr="002F72D9">
        <w:rPr>
          <w:lang w:val="ru-RU"/>
        </w:rPr>
        <w:t>_</w:t>
      </w:r>
      <w:r>
        <w:t>help</w:t>
      </w:r>
      <w:r w:rsidRPr="006371B0">
        <w:rPr>
          <w:lang w:val="ru-RU"/>
        </w:rPr>
        <w:t xml:space="preserve"> </w:t>
      </w:r>
      <w:r w:rsidRPr="002F72D9">
        <w:rPr>
          <w:lang w:val="ru-RU"/>
        </w:rPr>
        <w:t xml:space="preserve"> </w:t>
      </w:r>
      <w:r w:rsidRPr="006371B0" w:rsidR="008740EA">
        <w:rPr>
          <w:lang w:val="ru-RU"/>
        </w:rPr>
        <w:t xml:space="preserve">чат-бот должен вывести </w:t>
      </w:r>
      <w:r w:rsidRPr="006371B0" w:rsidR="00A12DFA">
        <w:rPr>
          <w:lang w:val="ru-RU"/>
        </w:rPr>
        <w:t>перечень функциональности и подсказки для их активации: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16"/>
      </w:tblGrid>
      <w:tr w:rsidRPr="00EF3D83" w:rsidR="00792E41" w:rsidTr="457864FB" w14:paraId="2F7C3F9C" w14:textId="77777777">
        <w:tc>
          <w:tcPr>
            <w:tcW w:w="9116" w:type="dxa"/>
          </w:tcPr>
          <w:p w:rsidR="00D82A03" w:rsidP="00A9217F" w:rsidRDefault="00792E41" w14:paraId="1EADD8B8" w14:textId="7784B831">
            <w:pPr>
              <w:pStyle w:val="ListParagraph"/>
              <w:ind w:left="0" w:firstLine="0"/>
              <w:jc w:val="left"/>
              <w:rPr>
                <w:lang w:val="ru-RU"/>
              </w:rPr>
            </w:pPr>
            <w:r w:rsidRPr="457864FB">
              <w:rPr>
                <w:lang w:val="ru-RU"/>
              </w:rPr>
              <w:t xml:space="preserve">Чтобы подобрать парфюм по нотам, введите </w:t>
            </w:r>
            <w:r w:rsidR="00F309FF">
              <w:rPr>
                <w:lang w:val="ru-RU"/>
              </w:rPr>
              <w:t>команду</w:t>
            </w:r>
            <w:r w:rsidR="0060596D">
              <w:rPr>
                <w:lang w:val="ru-RU"/>
              </w:rPr>
              <w:t xml:space="preserve"> </w:t>
            </w:r>
            <w:r w:rsidRPr="005D367F" w:rsidR="0060596D">
              <w:rPr>
                <w:lang w:val="ru-RU"/>
              </w:rPr>
              <w:t>/</w:t>
            </w:r>
            <w:r w:rsidR="0060596D">
              <w:t>get</w:t>
            </w:r>
            <w:r w:rsidR="0060596D">
              <w:rPr>
                <w:lang w:val="ru-RU"/>
              </w:rPr>
              <w:t>_</w:t>
            </w:r>
            <w:r w:rsidR="0060596D">
              <w:t>by</w:t>
            </w:r>
            <w:r w:rsidR="0060596D">
              <w:rPr>
                <w:lang w:val="ru-RU"/>
              </w:rPr>
              <w:t>_</w:t>
            </w:r>
            <w:r w:rsidR="0060596D">
              <w:t>notes</w:t>
            </w:r>
            <w:r w:rsidR="0060596D">
              <w:rPr>
                <w:lang w:val="ru-RU"/>
              </w:rPr>
              <w:t xml:space="preserve"> </w:t>
            </w:r>
            <w:r w:rsidRPr="007B3EEB" w:rsidR="0060596D">
              <w:rPr>
                <w:lang w:val="ru-RU"/>
              </w:rPr>
              <w:t>[</w:t>
            </w:r>
            <w:r w:rsidR="0060596D">
              <w:rPr>
                <w:lang w:val="ru-RU"/>
              </w:rPr>
              <w:t>перечень нот</w:t>
            </w:r>
            <w:r w:rsidRPr="007959C3" w:rsidR="0060596D">
              <w:rPr>
                <w:lang w:val="ru-RU"/>
              </w:rPr>
              <w:t>]</w:t>
            </w:r>
            <w:r w:rsidR="0060596D">
              <w:rPr>
                <w:lang w:val="ru-RU"/>
              </w:rPr>
              <w:t xml:space="preserve">, где </w:t>
            </w:r>
            <w:r w:rsidRPr="007B3EEB" w:rsidR="0060596D">
              <w:rPr>
                <w:lang w:val="ru-RU"/>
              </w:rPr>
              <w:t>[</w:t>
            </w:r>
            <w:r w:rsidR="0060596D">
              <w:rPr>
                <w:lang w:val="ru-RU"/>
              </w:rPr>
              <w:t>перечень нот</w:t>
            </w:r>
            <w:r w:rsidRPr="007959C3" w:rsidR="0060596D">
              <w:rPr>
                <w:lang w:val="ru-RU"/>
              </w:rPr>
              <w:t>]</w:t>
            </w:r>
            <w:r w:rsidR="0060596D">
              <w:rPr>
                <w:lang w:val="ru-RU"/>
              </w:rPr>
              <w:t xml:space="preserve"> – перечень нот</w:t>
            </w:r>
            <w:r w:rsidR="00EA319E">
              <w:rPr>
                <w:lang w:val="ru-RU"/>
              </w:rPr>
              <w:t>.</w:t>
            </w:r>
          </w:p>
          <w:p w:rsidR="0060596D" w:rsidP="00A9217F" w:rsidRDefault="0060596D" w14:paraId="7D6928F6" w14:textId="55411C6B">
            <w:pPr>
              <w:pStyle w:val="ListParagraph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Получить полный перечень доступных нот: </w:t>
            </w:r>
            <w:r w:rsidRPr="00B452B5" w:rsidR="00B452B5">
              <w:rPr>
                <w:lang w:val="ru-RU"/>
              </w:rPr>
              <w:t>/</w:t>
            </w:r>
            <w:proofErr w:type="spellStart"/>
            <w:r w:rsidRPr="00B452B5" w:rsidR="00B452B5">
              <w:rPr>
                <w:lang w:val="ru-RU"/>
              </w:rPr>
              <w:t>notes</w:t>
            </w:r>
            <w:proofErr w:type="spellEnd"/>
            <w:r w:rsidR="00EA319E">
              <w:rPr>
                <w:lang w:val="ru-RU"/>
              </w:rPr>
              <w:t>.</w:t>
            </w:r>
          </w:p>
          <w:p w:rsidR="00B452B5" w:rsidP="00A9217F" w:rsidRDefault="00B452B5" w14:paraId="11929AAF" w14:textId="0762E1FF">
            <w:pPr>
              <w:pStyle w:val="ListParagraph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Чтобы подобрать парфюм по семействам, введите команду </w:t>
            </w:r>
            <w:r w:rsidRPr="00B452B5">
              <w:rPr>
                <w:lang w:val="ru-RU"/>
              </w:rPr>
              <w:t>/</w:t>
            </w:r>
            <w:proofErr w:type="spellStart"/>
            <w:r w:rsidRPr="00B452B5">
              <w:rPr>
                <w:lang w:val="ru-RU"/>
              </w:rPr>
              <w:t>get_by_set</w:t>
            </w:r>
            <w:proofErr w:type="spellEnd"/>
            <w:r w:rsidRPr="00B452B5">
              <w:rPr>
                <w:lang w:val="ru-RU"/>
              </w:rPr>
              <w:t xml:space="preserve"> [семейство], где [семейство] –</w:t>
            </w:r>
            <w:r w:rsidR="00807C92">
              <w:rPr>
                <w:lang w:val="ru-RU"/>
              </w:rPr>
              <w:t xml:space="preserve"> </w:t>
            </w:r>
            <w:r w:rsidR="00EA319E">
              <w:rPr>
                <w:lang w:val="ru-RU"/>
              </w:rPr>
              <w:t xml:space="preserve">название </w:t>
            </w:r>
            <w:r w:rsidRPr="00B452B5">
              <w:rPr>
                <w:lang w:val="ru-RU"/>
              </w:rPr>
              <w:t>семейств</w:t>
            </w:r>
            <w:r w:rsidR="00EA319E">
              <w:rPr>
                <w:lang w:val="ru-RU"/>
              </w:rPr>
              <w:t>а</w:t>
            </w:r>
            <w:r w:rsidRPr="00B452B5">
              <w:rPr>
                <w:lang w:val="ru-RU"/>
              </w:rPr>
              <w:t xml:space="preserve"> ароматов</w:t>
            </w:r>
            <w:r w:rsidR="00EA319E">
              <w:rPr>
                <w:lang w:val="ru-RU"/>
              </w:rPr>
              <w:t>.</w:t>
            </w:r>
          </w:p>
          <w:p w:rsidR="00EA319E" w:rsidP="00A9217F" w:rsidRDefault="00EA319E" w14:paraId="2F8773C0" w14:textId="77777777">
            <w:pPr>
              <w:pStyle w:val="ListParagraph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Получить полный перечень семейств: /</w:t>
            </w:r>
            <w:r>
              <w:t>sets</w:t>
            </w:r>
            <w:r>
              <w:rPr>
                <w:lang w:val="ru-RU"/>
              </w:rPr>
              <w:t>.</w:t>
            </w:r>
          </w:p>
          <w:p w:rsidR="00CC269C" w:rsidP="00A9217F" w:rsidRDefault="00CC269C" w14:paraId="1301ABD5" w14:textId="52E9454E">
            <w:pPr>
              <w:pStyle w:val="ListParagraph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Если вы хотите знать из каких нот состоит аромат парфюма введите на выбор </w:t>
            </w:r>
            <w:r w:rsidR="00A9217F">
              <w:rPr>
                <w:lang w:val="ru-RU"/>
              </w:rPr>
              <w:t xml:space="preserve">одну из </w:t>
            </w:r>
            <w:r>
              <w:rPr>
                <w:lang w:val="ru-RU"/>
              </w:rPr>
              <w:t>команд</w:t>
            </w:r>
            <w:r w:rsidR="00A9217F">
              <w:rPr>
                <w:lang w:val="ru-RU"/>
              </w:rPr>
              <w:t>:</w:t>
            </w:r>
          </w:p>
          <w:p w:rsidR="00CC269C" w:rsidP="00A9217F" w:rsidRDefault="00CC269C" w14:paraId="403EC4CE" w14:textId="04723630">
            <w:pPr>
              <w:pStyle w:val="ListParagraph"/>
              <w:numPr>
                <w:ilvl w:val="0"/>
                <w:numId w:val="14"/>
              </w:numPr>
              <w:jc w:val="left"/>
            </w:pPr>
            <w:r w:rsidRPr="00CC269C">
              <w:t>/</w:t>
            </w:r>
            <w:proofErr w:type="spellStart"/>
            <w:r w:rsidR="00A9217F">
              <w:t>get_notes_by_name</w:t>
            </w:r>
            <w:proofErr w:type="spellEnd"/>
            <w:r w:rsidRPr="00CC269C">
              <w:t xml:space="preserve"> [</w:t>
            </w:r>
            <w:r w:rsidRPr="00CC269C">
              <w:rPr>
                <w:lang w:val="ru-RU"/>
              </w:rPr>
              <w:t>бренд</w:t>
            </w:r>
            <w:r w:rsidRPr="00CC269C">
              <w:t>], [</w:t>
            </w:r>
            <w:r w:rsidRPr="00CC269C">
              <w:rPr>
                <w:lang w:val="ru-RU"/>
              </w:rPr>
              <w:t>название</w:t>
            </w:r>
            <w:r w:rsidRPr="00CC269C">
              <w:t>]</w:t>
            </w:r>
          </w:p>
          <w:p w:rsidRPr="00CC269C" w:rsidR="00CC269C" w:rsidP="00A9217F" w:rsidRDefault="00CC269C" w14:paraId="66A1B398" w14:textId="7E871FC8">
            <w:pPr>
              <w:pStyle w:val="ListParagraph"/>
              <w:numPr>
                <w:ilvl w:val="0"/>
                <w:numId w:val="14"/>
              </w:numPr>
              <w:jc w:val="left"/>
            </w:pPr>
            <w:r w:rsidRPr="00CC269C">
              <w:t>/</w:t>
            </w:r>
            <w:proofErr w:type="spellStart"/>
            <w:r w:rsidR="00A9217F">
              <w:t>get_notes_by_name</w:t>
            </w:r>
            <w:proofErr w:type="spellEnd"/>
            <w:r w:rsidRPr="00CC269C">
              <w:t xml:space="preserve"> [</w:t>
            </w:r>
            <w:r w:rsidRPr="00CC269C">
              <w:rPr>
                <w:lang w:val="ru-RU"/>
              </w:rPr>
              <w:t>название</w:t>
            </w:r>
            <w:r w:rsidRPr="00CC269C">
              <w:t>], [</w:t>
            </w:r>
            <w:r w:rsidRPr="00CC269C">
              <w:rPr>
                <w:lang w:val="ru-RU"/>
              </w:rPr>
              <w:t>бренд</w:t>
            </w:r>
            <w:r w:rsidRPr="00CC269C">
              <w:t>],</w:t>
            </w:r>
          </w:p>
          <w:p w:rsidR="00EA319E" w:rsidP="00A9217F" w:rsidRDefault="00CC269C" w14:paraId="758C9642" w14:textId="77777777">
            <w:pPr>
              <w:pStyle w:val="ListParagraph"/>
              <w:ind w:left="0" w:firstLine="0"/>
              <w:jc w:val="left"/>
              <w:rPr>
                <w:lang w:val="ru-RU"/>
              </w:rPr>
            </w:pPr>
            <w:r w:rsidRPr="00CC269C">
              <w:rPr>
                <w:lang w:val="ru-RU"/>
              </w:rPr>
              <w:t>где [бренд] – бренд парфюма, [название] – название парфюма.</w:t>
            </w:r>
          </w:p>
          <w:p w:rsidR="00A9217F" w:rsidP="00A9217F" w:rsidRDefault="00CC269C" w14:paraId="326A61F0" w14:textId="77777777">
            <w:pPr>
              <w:pStyle w:val="ListParagraph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Если вы хотите знать какие есть похожие ароматы </w:t>
            </w:r>
            <w:r w:rsidR="00A9217F">
              <w:rPr>
                <w:lang w:val="ru-RU"/>
              </w:rPr>
              <w:t>введите на выбор одну из команд:</w:t>
            </w:r>
          </w:p>
          <w:p w:rsidRPr="009C28F1" w:rsidR="00CC269C" w:rsidP="009C28F1" w:rsidRDefault="00CC269C" w14:paraId="39EF1CE7" w14:textId="1D717955">
            <w:pPr>
              <w:pStyle w:val="ListParagraph"/>
              <w:numPr>
                <w:ilvl w:val="0"/>
                <w:numId w:val="14"/>
              </w:numPr>
              <w:jc w:val="left"/>
            </w:pPr>
            <w:r w:rsidRPr="002E4127">
              <w:t>/</w:t>
            </w:r>
            <w:proofErr w:type="spellStart"/>
            <w:r w:rsidR="00A9217F">
              <w:t>get_similar</w:t>
            </w:r>
            <w:proofErr w:type="spellEnd"/>
            <w:r w:rsidRPr="00CC269C">
              <w:t xml:space="preserve"> </w:t>
            </w:r>
            <w:r w:rsidRPr="002E4127">
              <w:t>[</w:t>
            </w:r>
            <w:proofErr w:type="spellStart"/>
            <w:r w:rsidRPr="00CC269C">
              <w:t>бренд</w:t>
            </w:r>
            <w:proofErr w:type="spellEnd"/>
            <w:r w:rsidRPr="002E4127">
              <w:t>], [</w:t>
            </w:r>
            <w:proofErr w:type="spellStart"/>
            <w:r w:rsidRPr="00CC269C">
              <w:t>название</w:t>
            </w:r>
            <w:proofErr w:type="spellEnd"/>
            <w:r w:rsidRPr="002E4127">
              <w:t>]</w:t>
            </w:r>
          </w:p>
          <w:p w:rsidRPr="00CC269C" w:rsidR="00CC269C" w:rsidP="009C28F1" w:rsidRDefault="00CC269C" w14:paraId="006F8B54" w14:textId="16BA8713">
            <w:pPr>
              <w:pStyle w:val="ListParagraph"/>
              <w:numPr>
                <w:ilvl w:val="0"/>
                <w:numId w:val="14"/>
              </w:numPr>
              <w:jc w:val="left"/>
              <w:rPr>
                <w:lang w:val="ru-RU"/>
              </w:rPr>
            </w:pPr>
            <w:r w:rsidRPr="00EF3D83">
              <w:rPr>
                <w:lang w:val="ru-RU"/>
              </w:rPr>
              <w:t>/</w:t>
            </w:r>
            <w:r w:rsidR="00A9217F">
              <w:t>get</w:t>
            </w:r>
            <w:r w:rsidRPr="00EF3D83" w:rsidR="00A9217F">
              <w:rPr>
                <w:lang w:val="ru-RU"/>
              </w:rPr>
              <w:t>_</w:t>
            </w:r>
            <w:r w:rsidR="00A9217F">
              <w:t>similar</w:t>
            </w:r>
            <w:r w:rsidRPr="00CC269C">
              <w:rPr>
                <w:lang w:val="ru-RU"/>
              </w:rPr>
              <w:t xml:space="preserve"> [название], [бренд],</w:t>
            </w:r>
            <w:r w:rsidRPr="00CC269C">
              <w:rPr>
                <w:lang w:val="ru-RU"/>
              </w:rPr>
              <w:br/>
            </w:r>
            <w:r w:rsidRPr="00CC269C">
              <w:rPr>
                <w:lang w:val="ru-RU"/>
              </w:rPr>
              <w:t>где [бренд] – бренд парфюма, [название] – название парфюма</w:t>
            </w:r>
            <w:r w:rsidR="00807C92">
              <w:rPr>
                <w:lang w:val="ru-RU"/>
              </w:rPr>
              <w:t>.</w:t>
            </w:r>
          </w:p>
          <w:p w:rsidR="00A11FD4" w:rsidP="00A9217F" w:rsidRDefault="00A11FD4" w14:paraId="6F7CBF56" w14:textId="4C133E67">
            <w:pPr>
              <w:pStyle w:val="ListParagraph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Получить полный перечень доступных брендов: </w:t>
            </w:r>
            <w:r w:rsidRPr="00B452B5">
              <w:rPr>
                <w:lang w:val="ru-RU"/>
              </w:rPr>
              <w:t>/</w:t>
            </w:r>
            <w:r>
              <w:t>brands</w:t>
            </w:r>
            <w:r>
              <w:rPr>
                <w:lang w:val="ru-RU"/>
              </w:rPr>
              <w:t>.</w:t>
            </w:r>
          </w:p>
          <w:p w:rsidR="00D5717E" w:rsidP="00A9217F" w:rsidRDefault="00D5717E" w14:paraId="194DCFDC" w14:textId="7A73FF2A">
            <w:pPr>
              <w:pStyle w:val="ListParagraph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Получить полный перечень доступных названий парфюма: </w:t>
            </w:r>
            <w:r w:rsidRPr="00B452B5">
              <w:rPr>
                <w:lang w:val="ru-RU"/>
              </w:rPr>
              <w:t>/</w:t>
            </w:r>
            <w:r w:rsidRPr="00352436" w:rsidR="00352436">
              <w:t>title</w:t>
            </w:r>
            <w:r w:rsidR="00352436">
              <w:t>s</w:t>
            </w:r>
            <w:r>
              <w:rPr>
                <w:lang w:val="ru-RU"/>
              </w:rPr>
              <w:t>.</w:t>
            </w:r>
          </w:p>
          <w:p w:rsidR="00CC269C" w:rsidP="00A9217F" w:rsidRDefault="00A9217F" w14:paraId="0B7E9DAE" w14:textId="2D2B4181">
            <w:pPr>
              <w:pStyle w:val="ListParagraph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Чтобы ознакомиться с парфюмерией со скидкой введите команду /</w:t>
            </w:r>
            <w:r>
              <w:t>get</w:t>
            </w:r>
            <w:r>
              <w:rPr>
                <w:lang w:val="ru-RU"/>
              </w:rPr>
              <w:t>_</w:t>
            </w:r>
            <w:r>
              <w:t>by</w:t>
            </w:r>
            <w:r>
              <w:rPr>
                <w:lang w:val="ru-RU"/>
              </w:rPr>
              <w:t>_</w:t>
            </w:r>
            <w:r w:rsidRPr="00C36DFD">
              <w:t>discount</w:t>
            </w:r>
            <w:r>
              <w:rPr>
                <w:lang w:val="ru-RU"/>
              </w:rPr>
              <w:t>.</w:t>
            </w:r>
          </w:p>
          <w:p w:rsidR="00A9217F" w:rsidP="00A9217F" w:rsidRDefault="00A9217F" w14:paraId="43956793" w14:textId="1E3A0331">
            <w:pPr>
              <w:pStyle w:val="ListParagraph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Для просмотра новинок введите команду </w:t>
            </w:r>
            <w:r w:rsidR="0070443C">
              <w:t>get</w:t>
            </w:r>
            <w:r w:rsidRPr="0070443C" w:rsidR="0070443C">
              <w:rPr>
                <w:lang w:val="ru-RU"/>
              </w:rPr>
              <w:t>_</w:t>
            </w:r>
            <w:r w:rsidR="0070443C">
              <w:t>by</w:t>
            </w:r>
            <w:r w:rsidRPr="0070443C" w:rsidR="0070443C">
              <w:rPr>
                <w:lang w:val="ru-RU"/>
              </w:rPr>
              <w:t>_</w:t>
            </w:r>
            <w:r w:rsidR="0070443C">
              <w:t>new</w:t>
            </w:r>
            <w:r w:rsidR="0070443C">
              <w:rPr>
                <w:lang w:val="ru-RU"/>
              </w:rPr>
              <w:t>.</w:t>
            </w:r>
          </w:p>
          <w:p w:rsidR="004178E0" w:rsidP="00A9217F" w:rsidRDefault="004178E0" w14:paraId="329932E9" w14:textId="2748B35F">
            <w:pPr>
              <w:pStyle w:val="ListParagraph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Для подбора парфюма по новизне</w:t>
            </w:r>
            <w:r w:rsidR="009C28F1">
              <w:rPr>
                <w:lang w:val="ru-RU"/>
              </w:rPr>
              <w:t xml:space="preserve"> введите одну из команд:</w:t>
            </w:r>
          </w:p>
          <w:p w:rsidRPr="00EF3D83" w:rsidR="009C28F1" w:rsidP="009C28F1" w:rsidRDefault="009C28F1" w14:paraId="74E93766" w14:textId="77777777">
            <w:pPr>
              <w:pStyle w:val="ListParagraph"/>
              <w:numPr>
                <w:ilvl w:val="0"/>
                <w:numId w:val="14"/>
              </w:numPr>
              <w:jc w:val="left"/>
              <w:rPr>
                <w:lang w:val="ru-RU"/>
              </w:rPr>
            </w:pPr>
            <w:r w:rsidRPr="00B95B80">
              <w:rPr>
                <w:lang w:val="ru-RU"/>
              </w:rPr>
              <w:t>/</w:t>
            </w:r>
            <w:r>
              <w:t>get</w:t>
            </w:r>
            <w:r w:rsidRPr="00EF3D83">
              <w:rPr>
                <w:lang w:val="ru-RU"/>
              </w:rPr>
              <w:t>_</w:t>
            </w:r>
            <w:r>
              <w:t>novelty</w:t>
            </w:r>
            <w:r w:rsidRPr="00EF3D83">
              <w:rPr>
                <w:lang w:val="ru-RU"/>
              </w:rPr>
              <w:t>_</w:t>
            </w:r>
            <w:r>
              <w:t>month</w:t>
            </w:r>
            <w:r w:rsidRPr="00EF3D83">
              <w:rPr>
                <w:lang w:val="ru-RU"/>
              </w:rPr>
              <w:t xml:space="preserve"> – поиск товарных позиций за последний месяц</w:t>
            </w:r>
          </w:p>
          <w:p w:rsidRPr="00EF3D83" w:rsidR="009C28F1" w:rsidP="009C28F1" w:rsidRDefault="009C28F1" w14:paraId="31FF2F81" w14:textId="77777777">
            <w:pPr>
              <w:pStyle w:val="ListParagraph"/>
              <w:numPr>
                <w:ilvl w:val="0"/>
                <w:numId w:val="14"/>
              </w:numPr>
              <w:jc w:val="left"/>
              <w:rPr>
                <w:lang w:val="ru-RU"/>
              </w:rPr>
            </w:pPr>
            <w:r w:rsidRPr="00EF3D83">
              <w:rPr>
                <w:lang w:val="ru-RU"/>
              </w:rPr>
              <w:t>/</w:t>
            </w:r>
            <w:r>
              <w:t>get</w:t>
            </w:r>
            <w:r w:rsidRPr="00EF3D83">
              <w:rPr>
                <w:lang w:val="ru-RU"/>
              </w:rPr>
              <w:t>_</w:t>
            </w:r>
            <w:r>
              <w:t>novelty</w:t>
            </w:r>
            <w:r w:rsidRPr="00EF3D83">
              <w:rPr>
                <w:lang w:val="ru-RU"/>
              </w:rPr>
              <w:t>_</w:t>
            </w:r>
            <w:r>
              <w:t>three</w:t>
            </w:r>
            <w:r w:rsidRPr="00EF3D83">
              <w:rPr>
                <w:lang w:val="ru-RU"/>
              </w:rPr>
              <w:t>-</w:t>
            </w:r>
            <w:r>
              <w:t>months</w:t>
            </w:r>
            <w:r w:rsidRPr="00EF3D83">
              <w:rPr>
                <w:lang w:val="ru-RU"/>
              </w:rPr>
              <w:t xml:space="preserve">  – поиск товарных позиций за последние три месяца</w:t>
            </w:r>
          </w:p>
          <w:p w:rsidRPr="00EF3D83" w:rsidR="009C28F1" w:rsidP="009C28F1" w:rsidRDefault="009C28F1" w14:paraId="25CE2DA0" w14:textId="77777777">
            <w:pPr>
              <w:pStyle w:val="ListParagraph"/>
              <w:numPr>
                <w:ilvl w:val="0"/>
                <w:numId w:val="14"/>
              </w:numPr>
              <w:jc w:val="left"/>
              <w:rPr>
                <w:lang w:val="ru-RU"/>
              </w:rPr>
            </w:pPr>
            <w:r w:rsidRPr="00EF3D83">
              <w:rPr>
                <w:lang w:val="ru-RU"/>
              </w:rPr>
              <w:t>/</w:t>
            </w:r>
            <w:r>
              <w:t>get</w:t>
            </w:r>
            <w:r w:rsidRPr="00EF3D83">
              <w:rPr>
                <w:lang w:val="ru-RU"/>
              </w:rPr>
              <w:t>_</w:t>
            </w:r>
            <w:r>
              <w:t>novelty</w:t>
            </w:r>
            <w:r w:rsidRPr="00EF3D83">
              <w:rPr>
                <w:lang w:val="ru-RU"/>
              </w:rPr>
              <w:t>_</w:t>
            </w:r>
            <w:r>
              <w:t>six</w:t>
            </w:r>
            <w:r w:rsidRPr="00EF3D83">
              <w:rPr>
                <w:lang w:val="ru-RU"/>
              </w:rPr>
              <w:t>-</w:t>
            </w:r>
            <w:r>
              <w:t>months</w:t>
            </w:r>
            <w:r w:rsidRPr="00EF3D83">
              <w:rPr>
                <w:lang w:val="ru-RU"/>
              </w:rPr>
              <w:t xml:space="preserve"> – поиск товарных позиций за последние шесть месяцев</w:t>
            </w:r>
          </w:p>
          <w:p w:rsidRPr="009C28F1" w:rsidR="009C28F1" w:rsidP="009C28F1" w:rsidRDefault="009C28F1" w14:paraId="2B15F904" w14:textId="4307B85C">
            <w:pPr>
              <w:pStyle w:val="ListParagraph"/>
              <w:numPr>
                <w:ilvl w:val="0"/>
                <w:numId w:val="14"/>
              </w:numPr>
              <w:jc w:val="left"/>
              <w:rPr>
                <w:lang w:val="ru-RU"/>
              </w:rPr>
            </w:pPr>
            <w:r w:rsidRPr="00EF3D83">
              <w:rPr>
                <w:lang w:val="ru-RU"/>
              </w:rPr>
              <w:t>/</w:t>
            </w:r>
            <w:r>
              <w:t>get</w:t>
            </w:r>
            <w:r w:rsidRPr="009C28F1">
              <w:rPr>
                <w:lang w:val="ru-RU"/>
              </w:rPr>
              <w:t>_</w:t>
            </w:r>
            <w:r>
              <w:t>novelty</w:t>
            </w:r>
            <w:r w:rsidRPr="009C28F1">
              <w:rPr>
                <w:lang w:val="ru-RU"/>
              </w:rPr>
              <w:t>_</w:t>
            </w:r>
            <w:r>
              <w:t>six</w:t>
            </w:r>
            <w:r w:rsidRPr="009C28F1">
              <w:rPr>
                <w:lang w:val="ru-RU"/>
              </w:rPr>
              <w:t>-</w:t>
            </w:r>
            <w:r>
              <w:t>year</w:t>
            </w:r>
            <w:r w:rsidRPr="009C28F1">
              <w:rPr>
                <w:lang w:val="ru-RU"/>
              </w:rPr>
              <w:t xml:space="preserve">  – поиск товарных позиций за последний год</w:t>
            </w:r>
            <w:r>
              <w:rPr>
                <w:lang w:val="ru-RU"/>
              </w:rPr>
              <w:t>.</w:t>
            </w:r>
          </w:p>
          <w:p w:rsidR="009F5E2D" w:rsidP="00A9217F" w:rsidRDefault="009F5E2D" w14:paraId="457FBD73" w14:textId="77777777">
            <w:pPr>
              <w:pStyle w:val="ListParagraph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Для подбора случайного аромата введите команду /</w:t>
            </w:r>
            <w:r>
              <w:t>get</w:t>
            </w:r>
            <w:r>
              <w:rPr>
                <w:lang w:val="ru-RU"/>
              </w:rPr>
              <w:t>_</w:t>
            </w:r>
            <w:r>
              <w:t>by</w:t>
            </w:r>
            <w:r>
              <w:rPr>
                <w:lang w:val="ru-RU"/>
              </w:rPr>
              <w:t>_</w:t>
            </w:r>
            <w:r>
              <w:t>random</w:t>
            </w:r>
            <w:r w:rsidRPr="006A19E2">
              <w:rPr>
                <w:lang w:val="ru-RU"/>
              </w:rPr>
              <w:t xml:space="preserve"> </w:t>
            </w:r>
            <w:r w:rsidRPr="00E072A8">
              <w:rPr>
                <w:lang w:val="ru-RU"/>
              </w:rPr>
              <w:t>[</w:t>
            </w:r>
            <w:r>
              <w:rPr>
                <w:lang w:val="ru-RU"/>
              </w:rPr>
              <w:t>условие</w:t>
            </w:r>
            <w:r w:rsidRPr="00E072A8">
              <w:rPr>
                <w:lang w:val="ru-RU"/>
              </w:rPr>
              <w:t>]</w:t>
            </w:r>
            <w:r>
              <w:rPr>
                <w:lang w:val="ru-RU"/>
              </w:rPr>
              <w:t>, где условие может быть: семейством, годом, брендом.</w:t>
            </w:r>
          </w:p>
          <w:p w:rsidRPr="00A9217F" w:rsidR="00807C92" w:rsidP="004178E0" w:rsidRDefault="009F5E2D" w14:paraId="3EADE022" w14:textId="305DEC2B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Если вы хотите ознакомиться с самым роскошным парфюмом за какой-либо год, то введите команду </w:t>
            </w:r>
            <w:r w:rsidRPr="009F5E2D">
              <w:rPr>
                <w:lang w:val="ru-RU"/>
              </w:rPr>
              <w:t>/</w:t>
            </w:r>
            <w:proofErr w:type="spellStart"/>
            <w:r w:rsidRPr="009F5E2D">
              <w:rPr>
                <w:lang w:val="ru-RU"/>
              </w:rPr>
              <w:t>get_by_expensive</w:t>
            </w:r>
            <w:proofErr w:type="spellEnd"/>
            <w:r w:rsidRPr="009F5E2D">
              <w:rPr>
                <w:lang w:val="ru-RU"/>
              </w:rPr>
              <w:t xml:space="preserve"> [год], где [год] –</w:t>
            </w:r>
            <w:r>
              <w:rPr>
                <w:lang w:val="ru-RU"/>
              </w:rPr>
              <w:t xml:space="preserve"> </w:t>
            </w:r>
            <w:r w:rsidRPr="009F5E2D">
              <w:rPr>
                <w:lang w:val="ru-RU"/>
              </w:rPr>
              <w:t>год в формате ГГГГ.</w:t>
            </w:r>
          </w:p>
        </w:tc>
      </w:tr>
    </w:tbl>
    <w:p w:rsidRPr="00721F68" w:rsidR="00A12DFA" w:rsidP="00681501" w:rsidRDefault="00A12DFA" w14:paraId="46D2800B" w14:textId="4FB42BD8">
      <w:pPr>
        <w:pStyle w:val="ListParagraph"/>
        <w:ind w:left="1080" w:firstLine="0"/>
        <w:rPr>
          <w:lang w:val="ru-RU"/>
        </w:rPr>
      </w:pPr>
    </w:p>
    <w:p w:rsidR="00C02ADB" w:rsidP="006C193B" w:rsidRDefault="00681501" w14:paraId="0BB60EA2" w14:textId="2A35D67E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Подсказки из пункта 2.2. </w:t>
      </w:r>
      <w:r w:rsidR="00C02ADB">
        <w:rPr>
          <w:lang w:val="ru-RU"/>
        </w:rPr>
        <w:t>могут быть выведены как сразу, так и поочер</w:t>
      </w:r>
      <w:r w:rsidR="00CD34DC">
        <w:rPr>
          <w:lang w:val="ru-RU"/>
        </w:rPr>
        <w:t>ё</w:t>
      </w:r>
      <w:r w:rsidR="00C02ADB">
        <w:rPr>
          <w:lang w:val="ru-RU"/>
        </w:rPr>
        <w:t>дно</w:t>
      </w:r>
      <w:r w:rsidR="00CD34DC">
        <w:rPr>
          <w:lang w:val="ru-RU"/>
        </w:rPr>
        <w:t>.</w:t>
      </w:r>
    </w:p>
    <w:p w:rsidR="00EA4F02" w:rsidP="006C193B" w:rsidRDefault="00CD34DC" w14:paraId="126104B2" w14:textId="77A0E293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Если реализуется поочерёдный вывод, то в</w:t>
      </w:r>
      <w:r w:rsidR="00760E1D">
        <w:rPr>
          <w:lang w:val="ru-RU"/>
        </w:rPr>
        <w:t>ывод следующей фразы должен производиться при вводе пользователем фразы «</w:t>
      </w:r>
      <w:r w:rsidR="00D82A03">
        <w:rPr>
          <w:lang w:val="ru-RU"/>
        </w:rPr>
        <w:t>Ещё</w:t>
      </w:r>
      <w:r w:rsidR="00760E1D">
        <w:rPr>
          <w:lang w:val="ru-RU"/>
        </w:rPr>
        <w:t>»</w:t>
      </w:r>
      <w:r w:rsidR="00D82A03">
        <w:rPr>
          <w:lang w:val="ru-RU"/>
        </w:rPr>
        <w:t xml:space="preserve"> или «ещё».</w:t>
      </w:r>
      <w:r w:rsidR="005C3D78">
        <w:rPr>
          <w:lang w:val="ru-RU"/>
        </w:rPr>
        <w:t xml:space="preserve"> </w:t>
      </w:r>
      <w:r w:rsidR="00CD7D94">
        <w:rPr>
          <w:lang w:val="ru-RU"/>
        </w:rPr>
        <w:t>Если пользователь введёт фразу «ещё» п</w:t>
      </w:r>
      <w:r w:rsidR="005C3D78">
        <w:rPr>
          <w:lang w:val="ru-RU"/>
        </w:rPr>
        <w:t xml:space="preserve">осле того, как пользователю будет выведена последняя подсказка из списка, </w:t>
      </w:r>
      <w:r w:rsidR="00CD7D94">
        <w:rPr>
          <w:lang w:val="ru-RU"/>
        </w:rPr>
        <w:t>то должен осуществиться выбор первой подсказки из списка.</w:t>
      </w:r>
    </w:p>
    <w:p w:rsidR="007B3EEB" w:rsidP="007B3EEB" w:rsidRDefault="007B3EEB" w14:paraId="41915061" w14:textId="7F0F841E">
      <w:pPr>
        <w:pStyle w:val="Heading1"/>
      </w:pPr>
      <w:r>
        <w:t>Требования к поведению чат-бота при подборе парфюма по нотам</w:t>
      </w:r>
    </w:p>
    <w:p w:rsidR="007B3EEB" w:rsidP="007B3EEB" w:rsidRDefault="007B3EEB" w14:paraId="7EC580B6" w14:textId="19A820CB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Подбор парфюма по нотам должен осуществляться при вводе пользователем </w:t>
      </w:r>
      <w:r w:rsidR="00633725">
        <w:rPr>
          <w:lang w:val="ru-RU"/>
        </w:rPr>
        <w:t>кома</w:t>
      </w:r>
      <w:r w:rsidR="007C192B">
        <w:rPr>
          <w:lang w:val="ru-RU"/>
        </w:rPr>
        <w:t xml:space="preserve">нды </w:t>
      </w:r>
      <w:r>
        <w:rPr>
          <w:lang w:val="ru-RU"/>
        </w:rPr>
        <w:t xml:space="preserve"> </w:t>
      </w:r>
      <w:r w:rsidRPr="005D367F" w:rsidR="007C192B">
        <w:rPr>
          <w:lang w:val="ru-RU"/>
        </w:rPr>
        <w:t>/</w:t>
      </w:r>
      <w:r w:rsidR="007C192B">
        <w:t>get</w:t>
      </w:r>
      <w:r w:rsidR="0060596D">
        <w:rPr>
          <w:lang w:val="ru-RU"/>
        </w:rPr>
        <w:t>_</w:t>
      </w:r>
      <w:r w:rsidR="007C192B">
        <w:t>by</w:t>
      </w:r>
      <w:r w:rsidR="0060596D">
        <w:rPr>
          <w:lang w:val="ru-RU"/>
        </w:rPr>
        <w:t>_</w:t>
      </w:r>
      <w:r w:rsidR="007C192B">
        <w:t>notes</w:t>
      </w:r>
      <w:r>
        <w:rPr>
          <w:lang w:val="ru-RU"/>
        </w:rPr>
        <w:t xml:space="preserve"> </w:t>
      </w:r>
      <w:r w:rsidRPr="007B3EEB">
        <w:rPr>
          <w:lang w:val="ru-RU"/>
        </w:rPr>
        <w:t>[</w:t>
      </w:r>
      <w:r w:rsidR="007959C3">
        <w:rPr>
          <w:lang w:val="ru-RU"/>
        </w:rPr>
        <w:t>перечень нот</w:t>
      </w:r>
      <w:r w:rsidRPr="007959C3" w:rsidR="007959C3">
        <w:rPr>
          <w:lang w:val="ru-RU"/>
        </w:rPr>
        <w:t>]</w:t>
      </w:r>
      <w:r w:rsidR="0058232B">
        <w:rPr>
          <w:lang w:val="ru-RU"/>
        </w:rPr>
        <w:t xml:space="preserve">, где </w:t>
      </w:r>
      <w:r w:rsidRPr="007B3EEB" w:rsidR="0058232B">
        <w:rPr>
          <w:lang w:val="ru-RU"/>
        </w:rPr>
        <w:t>[</w:t>
      </w:r>
      <w:r w:rsidR="0058232B">
        <w:rPr>
          <w:lang w:val="ru-RU"/>
        </w:rPr>
        <w:t>перечень нот</w:t>
      </w:r>
      <w:r w:rsidRPr="007959C3" w:rsidR="0058232B">
        <w:rPr>
          <w:lang w:val="ru-RU"/>
        </w:rPr>
        <w:t>]</w:t>
      </w:r>
      <w:r w:rsidR="0058232B">
        <w:rPr>
          <w:lang w:val="ru-RU"/>
        </w:rPr>
        <w:t xml:space="preserve"> – перечень введённым пользователем нот.</w:t>
      </w:r>
    </w:p>
    <w:p w:rsidR="0058232B" w:rsidP="007B3EEB" w:rsidRDefault="0058232B" w14:paraId="03FC4095" w14:textId="5E8480B3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Ноты могут быть введены пользователем</w:t>
      </w:r>
      <w:r w:rsidR="00414109">
        <w:rPr>
          <w:lang w:val="ru-RU"/>
        </w:rPr>
        <w:t xml:space="preserve"> через дефис, запятую (с пробелами и без), точку с запятой (с пробелами и без)</w:t>
      </w:r>
      <w:r w:rsidR="00B10EFE">
        <w:rPr>
          <w:lang w:val="ru-RU"/>
        </w:rPr>
        <w:t>, дефис (с пробелами и без)</w:t>
      </w:r>
      <w:r w:rsidR="00CA06D8">
        <w:rPr>
          <w:lang w:val="ru-RU"/>
        </w:rPr>
        <w:t>. Например, корректными будут являться фразы:</w:t>
      </w:r>
    </w:p>
    <w:p w:rsidR="00B10EFE" w:rsidP="00B10EFE" w:rsidRDefault="00B10EFE" w14:paraId="19F7FC9F" w14:textId="34542A3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малина сандал мускус</w:t>
      </w:r>
    </w:p>
    <w:p w:rsidR="00B10EFE" w:rsidP="00B10EFE" w:rsidRDefault="007E34F3" w14:paraId="1BE3AE50" w14:textId="01C9C8E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малина, сандал, мускус</w:t>
      </w:r>
    </w:p>
    <w:p w:rsidR="007E34F3" w:rsidP="00B10EFE" w:rsidRDefault="007E34F3" w14:paraId="352E1DB1" w14:textId="7EDC79E9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малина,сандал,мускус</w:t>
      </w:r>
      <w:proofErr w:type="spellEnd"/>
    </w:p>
    <w:p w:rsidR="007E34F3" w:rsidP="00B10EFE" w:rsidRDefault="007E34F3" w14:paraId="65B96EC1" w14:textId="7905BC9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малина; сандал; мускус</w:t>
      </w:r>
    </w:p>
    <w:p w:rsidR="007E34F3" w:rsidP="007E34F3" w:rsidRDefault="007E34F3" w14:paraId="6F996D72" w14:textId="110763D7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малина;сандал;мускус</w:t>
      </w:r>
      <w:proofErr w:type="spellEnd"/>
    </w:p>
    <w:p w:rsidRPr="00B10EFE" w:rsidR="00532960" w:rsidP="00532960" w:rsidRDefault="00532960" w14:paraId="54572A04" w14:textId="4B2961B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малина – сандал - мускус</w:t>
      </w:r>
    </w:p>
    <w:p w:rsidR="007E34F3" w:rsidP="00B10EFE" w:rsidRDefault="00532960" w14:paraId="6C220151" w14:textId="1C4A473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малина-сандал-мускус</w:t>
      </w:r>
    </w:p>
    <w:p w:rsidR="00CA06D8" w:rsidP="00CA06D8" w:rsidRDefault="00190244" w14:paraId="689BE4CC" w14:textId="4CDF350A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Поиск в БД парфюма должен осуществляться не более, чем по трём позициям.</w:t>
      </w:r>
    </w:p>
    <w:p w:rsidR="00190244" w:rsidP="00CA06D8" w:rsidRDefault="00190244" w14:paraId="2A0291DB" w14:textId="0817AB51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Если пользователь ввёл более трёх нот, то в ответ должна выводиться фраза: «Введите от одной до трёх нот»</w:t>
      </w:r>
    </w:p>
    <w:p w:rsidR="00AA1D32" w:rsidP="00CA06D8" w:rsidRDefault="00AA1D32" w14:paraId="5E1A6697" w14:textId="24D1E6A8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Корректным считается результат выборки, если</w:t>
      </w:r>
      <w:r w:rsidR="00CE5796">
        <w:rPr>
          <w:lang w:val="ru-RU"/>
        </w:rPr>
        <w:t xml:space="preserve"> все введённые ноты полностью совпали с нотами парфюма.</w:t>
      </w:r>
    </w:p>
    <w:p w:rsidR="00CE5796" w:rsidP="00CA06D8" w:rsidRDefault="00014DDE" w14:paraId="073B8B6F" w14:textId="44AADEFF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Результаты должны ограничиваться максимальным числом выводимых записей.</w:t>
      </w:r>
    </w:p>
    <w:p w:rsidRPr="00087158" w:rsidR="00DD1EE0" w:rsidP="00DC24F3" w:rsidRDefault="00DD1EE0" w14:paraId="1980115E" w14:textId="1FD15064">
      <w:pPr>
        <w:pStyle w:val="ListParagraph"/>
        <w:numPr>
          <w:ilvl w:val="1"/>
          <w:numId w:val="8"/>
        </w:numPr>
        <w:rPr>
          <w:lang w:val="ru-RU"/>
        </w:rPr>
      </w:pPr>
      <w:r w:rsidRPr="00087158">
        <w:rPr>
          <w:lang w:val="ru-RU"/>
        </w:rPr>
        <w:t xml:space="preserve">Выборка должна быть представлена следующим набором полей для каждой товарной позиции: </w:t>
      </w:r>
      <w:r w:rsidRPr="00087158" w:rsidR="00087158">
        <w:rPr>
          <w:lang w:val="ru-RU"/>
        </w:rPr>
        <w:t>[Бренд], [Название парфюма], [Тип товара], [Год выпуска], [Цена].</w:t>
      </w:r>
    </w:p>
    <w:p w:rsidR="000564AF" w:rsidP="00CA06D8" w:rsidRDefault="000564AF" w14:paraId="459EA713" w14:textId="272D20BF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Каждая товарная позиция должна выводиться на новой строке.</w:t>
      </w:r>
    </w:p>
    <w:p w:rsidR="000564AF" w:rsidP="00CA06D8" w:rsidRDefault="000564AF" w14:paraId="094E0B84" w14:textId="0755D56A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Если пользователь </w:t>
      </w:r>
      <w:r w:rsidR="004211F6">
        <w:rPr>
          <w:lang w:val="ru-RU"/>
        </w:rPr>
        <w:t>ввёл ноты, которых нет в БД, то бот должен вывести сообщение: «</w:t>
      </w:r>
      <w:r w:rsidRPr="00DA39B8" w:rsidR="00DA39B8">
        <w:rPr>
          <w:lang w:val="ru-RU"/>
        </w:rPr>
        <w:t>[</w:t>
      </w:r>
      <w:r w:rsidR="00EA319E">
        <w:rPr>
          <w:lang w:val="ru-RU"/>
        </w:rPr>
        <w:t>перечень</w:t>
      </w:r>
      <w:r w:rsidR="00DA39B8">
        <w:rPr>
          <w:lang w:val="ru-RU"/>
        </w:rPr>
        <w:t xml:space="preserve"> нот</w:t>
      </w:r>
      <w:r w:rsidRPr="00DA39B8" w:rsidR="00DA39B8">
        <w:rPr>
          <w:lang w:val="ru-RU"/>
        </w:rPr>
        <w:t>]</w:t>
      </w:r>
      <w:r w:rsidR="00DA39B8">
        <w:rPr>
          <w:lang w:val="ru-RU"/>
        </w:rPr>
        <w:t xml:space="preserve"> отсутствуют в системе. Введите </w:t>
      </w:r>
      <w:r w:rsidR="00737282">
        <w:rPr>
          <w:lang w:val="ru-RU"/>
        </w:rPr>
        <w:t xml:space="preserve">команду </w:t>
      </w:r>
      <w:r w:rsidR="00737282">
        <w:t>/notes</w:t>
      </w:r>
      <w:r w:rsidR="00DA39B8">
        <w:rPr>
          <w:lang w:val="ru-RU"/>
        </w:rPr>
        <w:t xml:space="preserve"> для отображения имеющихся в системе нот</w:t>
      </w:r>
      <w:r w:rsidR="004211F6">
        <w:rPr>
          <w:lang w:val="ru-RU"/>
        </w:rPr>
        <w:t>»</w:t>
      </w:r>
      <w:r w:rsidR="00DA39B8">
        <w:rPr>
          <w:lang w:val="ru-RU"/>
        </w:rPr>
        <w:t>.</w:t>
      </w:r>
    </w:p>
    <w:p w:rsidR="00DA39B8" w:rsidP="00DC24F3" w:rsidRDefault="0035573F" w14:paraId="4862CA4B" w14:textId="672BCEC3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Выведенный в результате перечень нот</w:t>
      </w:r>
      <w:r w:rsidRPr="00D42176">
        <w:rPr>
          <w:lang w:val="ru-RU"/>
        </w:rPr>
        <w:t xml:space="preserve"> </w:t>
      </w:r>
      <w:r>
        <w:rPr>
          <w:lang w:val="ru-RU"/>
        </w:rPr>
        <w:t>должен ограничиваться максимальным числом выводимых записей.</w:t>
      </w:r>
    </w:p>
    <w:p w:rsidR="00657732" w:rsidP="00657732" w:rsidRDefault="00657732" w14:paraId="32593EA2" w14:textId="2326784F">
      <w:pPr>
        <w:pStyle w:val="Heading1"/>
      </w:pPr>
      <w:r>
        <w:t xml:space="preserve">Требования к поведению чат-бота при подборе парфюма по </w:t>
      </w:r>
      <w:r w:rsidR="00A50CA0">
        <w:t>семействам</w:t>
      </w:r>
    </w:p>
    <w:p w:rsidR="00657732" w:rsidP="00657732" w:rsidRDefault="00657732" w14:paraId="24C4A62B" w14:textId="4224CE13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Подбор парфюма по нотам должен осуществляться при вводе пользователем следующей </w:t>
      </w:r>
      <w:r w:rsidR="00A50CA0">
        <w:rPr>
          <w:lang w:val="ru-RU"/>
        </w:rPr>
        <w:t>команды</w:t>
      </w:r>
      <w:r>
        <w:rPr>
          <w:lang w:val="ru-RU"/>
        </w:rPr>
        <w:t xml:space="preserve"> </w:t>
      </w:r>
      <w:r w:rsidR="00A50CA0">
        <w:rPr>
          <w:lang w:val="ru-RU"/>
        </w:rPr>
        <w:t>/</w:t>
      </w:r>
      <w:r w:rsidR="00A50CA0">
        <w:t>get</w:t>
      </w:r>
      <w:r w:rsidR="00B452B5">
        <w:rPr>
          <w:lang w:val="ru-RU"/>
        </w:rPr>
        <w:t>_</w:t>
      </w:r>
      <w:r w:rsidR="00A50CA0">
        <w:t>by</w:t>
      </w:r>
      <w:r w:rsidR="00B452B5">
        <w:rPr>
          <w:lang w:val="ru-RU"/>
        </w:rPr>
        <w:t>_</w:t>
      </w:r>
      <w:r w:rsidR="00D5384A">
        <w:t>set</w:t>
      </w:r>
      <w:r w:rsidRPr="00D5384A" w:rsidR="00D5384A">
        <w:rPr>
          <w:lang w:val="ru-RU"/>
        </w:rPr>
        <w:t xml:space="preserve"> [</w:t>
      </w:r>
      <w:r w:rsidR="00D5384A">
        <w:rPr>
          <w:lang w:val="ru-RU"/>
        </w:rPr>
        <w:t>семейство</w:t>
      </w:r>
      <w:r w:rsidRPr="00D5384A" w:rsidR="00D5384A">
        <w:rPr>
          <w:lang w:val="ru-RU"/>
        </w:rPr>
        <w:t>]</w:t>
      </w:r>
      <w:r w:rsidR="00D5384A">
        <w:rPr>
          <w:lang w:val="ru-RU"/>
        </w:rPr>
        <w:t xml:space="preserve">, где </w:t>
      </w:r>
      <w:r w:rsidRPr="00D5384A" w:rsidR="00D5384A">
        <w:rPr>
          <w:lang w:val="ru-RU"/>
        </w:rPr>
        <w:t>[</w:t>
      </w:r>
      <w:r w:rsidR="00D5384A">
        <w:rPr>
          <w:lang w:val="ru-RU"/>
        </w:rPr>
        <w:t>семейство</w:t>
      </w:r>
      <w:r w:rsidRPr="00D5384A" w:rsidR="00D5384A">
        <w:rPr>
          <w:lang w:val="ru-RU"/>
        </w:rPr>
        <w:t>]</w:t>
      </w:r>
      <w:r w:rsidR="000306EC">
        <w:rPr>
          <w:lang w:val="ru-RU"/>
        </w:rPr>
        <w:t xml:space="preserve"> – семейство ароматов, введённое пользователем</w:t>
      </w:r>
      <w:r>
        <w:rPr>
          <w:lang w:val="ru-RU"/>
        </w:rPr>
        <w:t>.</w:t>
      </w:r>
    </w:p>
    <w:p w:rsidR="00657732" w:rsidP="00657732" w:rsidRDefault="00657732" w14:paraId="017539C7" w14:textId="76EDFA29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Поиск в БД парфюма должен осуществляться </w:t>
      </w:r>
      <w:r w:rsidR="000306EC">
        <w:rPr>
          <w:lang w:val="ru-RU"/>
        </w:rPr>
        <w:t>по одному семейству</w:t>
      </w:r>
      <w:r>
        <w:rPr>
          <w:lang w:val="ru-RU"/>
        </w:rPr>
        <w:t>.</w:t>
      </w:r>
    </w:p>
    <w:p w:rsidR="00657732" w:rsidP="00657732" w:rsidRDefault="00657732" w14:paraId="09363D65" w14:textId="64CBAEB9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Если пользователь ввёл </w:t>
      </w:r>
      <w:r w:rsidR="00A871F6">
        <w:rPr>
          <w:lang w:val="ru-RU"/>
        </w:rPr>
        <w:t xml:space="preserve">более </w:t>
      </w:r>
      <w:r w:rsidR="000306EC">
        <w:rPr>
          <w:lang w:val="ru-RU"/>
        </w:rPr>
        <w:t>одного семейства</w:t>
      </w:r>
      <w:r>
        <w:rPr>
          <w:lang w:val="ru-RU"/>
        </w:rPr>
        <w:t xml:space="preserve">, то в ответ должна выводиться фраза: «Введите </w:t>
      </w:r>
      <w:r w:rsidR="000306EC">
        <w:rPr>
          <w:lang w:val="ru-RU"/>
        </w:rPr>
        <w:t>только одно семейство</w:t>
      </w:r>
      <w:r>
        <w:rPr>
          <w:lang w:val="ru-RU"/>
        </w:rPr>
        <w:t>»</w:t>
      </w:r>
    </w:p>
    <w:p w:rsidR="00657732" w:rsidP="00657732" w:rsidRDefault="00657732" w14:paraId="3195882A" w14:textId="1CD7797B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Выборка должна быть представлена следующим набором полей для каждой товарной позиции: </w:t>
      </w:r>
      <w:r w:rsidRPr="00123834" w:rsidR="0032486A">
        <w:rPr>
          <w:lang w:val="ru-RU"/>
        </w:rPr>
        <w:t>[</w:t>
      </w:r>
      <w:r w:rsidRPr="008F4024" w:rsidR="0032486A">
        <w:rPr>
          <w:lang w:val="ru-RU"/>
        </w:rPr>
        <w:t>Бренд</w:t>
      </w:r>
      <w:r w:rsidRPr="00123834" w:rsidR="0032486A">
        <w:rPr>
          <w:lang w:val="ru-RU"/>
        </w:rPr>
        <w:t>]</w:t>
      </w:r>
      <w:r w:rsidRPr="008F4024" w:rsidR="0032486A">
        <w:rPr>
          <w:lang w:val="ru-RU"/>
        </w:rPr>
        <w:t xml:space="preserve">, </w:t>
      </w:r>
      <w:r w:rsidRPr="00123834" w:rsidR="0032486A">
        <w:rPr>
          <w:lang w:val="ru-RU"/>
        </w:rPr>
        <w:t>[</w:t>
      </w:r>
      <w:r w:rsidRPr="008F4024" w:rsidR="0032486A">
        <w:rPr>
          <w:lang w:val="ru-RU"/>
        </w:rPr>
        <w:t>Название парфюма</w:t>
      </w:r>
      <w:r w:rsidRPr="00123834" w:rsidR="0032486A">
        <w:rPr>
          <w:lang w:val="ru-RU"/>
        </w:rPr>
        <w:t>]</w:t>
      </w:r>
      <w:r w:rsidRPr="008F4024" w:rsidR="0032486A">
        <w:rPr>
          <w:lang w:val="ru-RU"/>
        </w:rPr>
        <w:t xml:space="preserve">, </w:t>
      </w:r>
      <w:r w:rsidRPr="00123834" w:rsidR="0032486A">
        <w:rPr>
          <w:lang w:val="ru-RU"/>
        </w:rPr>
        <w:t>[</w:t>
      </w:r>
      <w:r w:rsidR="0032486A">
        <w:rPr>
          <w:lang w:val="ru-RU"/>
        </w:rPr>
        <w:t>Т</w:t>
      </w:r>
      <w:r w:rsidRPr="008F4024" w:rsidR="0032486A">
        <w:rPr>
          <w:lang w:val="ru-RU"/>
        </w:rPr>
        <w:t>ип товара</w:t>
      </w:r>
      <w:r w:rsidRPr="00123834" w:rsidR="0032486A">
        <w:rPr>
          <w:lang w:val="ru-RU"/>
        </w:rPr>
        <w:t>]</w:t>
      </w:r>
      <w:r w:rsidRPr="008F4024" w:rsidR="0032486A">
        <w:rPr>
          <w:lang w:val="ru-RU"/>
        </w:rPr>
        <w:t xml:space="preserve">, </w:t>
      </w:r>
      <w:r w:rsidRPr="00123834" w:rsidR="0032486A">
        <w:rPr>
          <w:lang w:val="ru-RU"/>
        </w:rPr>
        <w:t>[</w:t>
      </w:r>
      <w:r w:rsidR="0032486A">
        <w:rPr>
          <w:lang w:val="ru-RU"/>
        </w:rPr>
        <w:t>Г</w:t>
      </w:r>
      <w:r w:rsidRPr="008F4024" w:rsidR="0032486A">
        <w:rPr>
          <w:lang w:val="ru-RU"/>
        </w:rPr>
        <w:t>од выпуска</w:t>
      </w:r>
      <w:r w:rsidRPr="00123834" w:rsidR="0032486A">
        <w:rPr>
          <w:lang w:val="ru-RU"/>
        </w:rPr>
        <w:t>]</w:t>
      </w:r>
      <w:r w:rsidRPr="008F4024" w:rsidR="0032486A">
        <w:rPr>
          <w:lang w:val="ru-RU"/>
        </w:rPr>
        <w:t xml:space="preserve">, </w:t>
      </w:r>
      <w:r w:rsidRPr="00123834" w:rsidR="0032486A">
        <w:rPr>
          <w:lang w:val="ru-RU"/>
        </w:rPr>
        <w:t>[</w:t>
      </w:r>
      <w:r w:rsidR="0032486A">
        <w:rPr>
          <w:lang w:val="ru-RU"/>
        </w:rPr>
        <w:t>Ц</w:t>
      </w:r>
      <w:r w:rsidRPr="008F4024" w:rsidR="0032486A">
        <w:rPr>
          <w:lang w:val="ru-RU"/>
        </w:rPr>
        <w:t>ена</w:t>
      </w:r>
      <w:r w:rsidRPr="00123834" w:rsidR="0032486A">
        <w:rPr>
          <w:lang w:val="ru-RU"/>
        </w:rPr>
        <w:t>]</w:t>
      </w:r>
      <w:r>
        <w:rPr>
          <w:lang w:val="ru-RU"/>
        </w:rPr>
        <w:t>.</w:t>
      </w:r>
    </w:p>
    <w:p w:rsidR="00657732" w:rsidP="00657732" w:rsidRDefault="00657732" w14:paraId="50958262" w14:textId="77777777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Каждая товарная позиция должна выводиться на новой строке.</w:t>
      </w:r>
    </w:p>
    <w:p w:rsidR="0059757D" w:rsidP="0059757D" w:rsidRDefault="0059757D" w14:paraId="6A9278D7" w14:textId="77777777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Результаты должны ограничиваться максимальным числом выводимых записей.</w:t>
      </w:r>
    </w:p>
    <w:p w:rsidR="00273FAE" w:rsidP="00657732" w:rsidRDefault="00273FAE" w14:paraId="31FB6F73" w14:textId="1834608A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Если при выполнении какой-либо из вышеперечисленных команд не было найдено ни одной товарной позиции, то в ответ должна выводиться фраза:</w:t>
      </w:r>
      <w:r w:rsidRPr="00EE1428" w:rsidR="00EE1428">
        <w:rPr>
          <w:lang w:val="ru-RU"/>
        </w:rPr>
        <w:t xml:space="preserve"> </w:t>
      </w:r>
      <w:r w:rsidR="00EE1428">
        <w:rPr>
          <w:lang w:val="ru-RU"/>
        </w:rPr>
        <w:t>«По вашему запросу ничего не найдено. Попробуйте выбрать другое семейство и повторить команду»</w:t>
      </w:r>
      <w:r w:rsidRPr="00F96634" w:rsidR="00EE1428">
        <w:rPr>
          <w:lang w:val="ru-RU"/>
        </w:rPr>
        <w:t>.</w:t>
      </w:r>
    </w:p>
    <w:p w:rsidR="00657732" w:rsidP="00657732" w:rsidRDefault="00657732" w14:paraId="12B7BC40" w14:textId="4232CD51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Если пользователь ввёл </w:t>
      </w:r>
      <w:r w:rsidR="0032486A">
        <w:rPr>
          <w:lang w:val="ru-RU"/>
        </w:rPr>
        <w:t>семейство</w:t>
      </w:r>
      <w:r>
        <w:rPr>
          <w:lang w:val="ru-RU"/>
        </w:rPr>
        <w:t>, котор</w:t>
      </w:r>
      <w:r w:rsidR="008218CF">
        <w:rPr>
          <w:lang w:val="ru-RU"/>
        </w:rPr>
        <w:t>ого</w:t>
      </w:r>
      <w:r>
        <w:rPr>
          <w:lang w:val="ru-RU"/>
        </w:rPr>
        <w:t xml:space="preserve"> нет в БД, то бот должен вывести сообщение: «</w:t>
      </w:r>
      <w:r w:rsidR="008218CF">
        <w:rPr>
          <w:lang w:val="ru-RU"/>
        </w:rPr>
        <w:t xml:space="preserve">Семейство </w:t>
      </w:r>
      <w:r w:rsidRPr="00DA39B8">
        <w:rPr>
          <w:lang w:val="ru-RU"/>
        </w:rPr>
        <w:t>[</w:t>
      </w:r>
      <w:r w:rsidR="008218CF">
        <w:rPr>
          <w:lang w:val="ru-RU"/>
        </w:rPr>
        <w:t>Семейство</w:t>
      </w:r>
      <w:r w:rsidRPr="00DA39B8">
        <w:rPr>
          <w:lang w:val="ru-RU"/>
        </w:rPr>
        <w:t>]</w:t>
      </w:r>
      <w:r>
        <w:rPr>
          <w:lang w:val="ru-RU"/>
        </w:rPr>
        <w:t xml:space="preserve"> отсутству</w:t>
      </w:r>
      <w:r w:rsidR="008218CF">
        <w:rPr>
          <w:lang w:val="ru-RU"/>
        </w:rPr>
        <w:t>е</w:t>
      </w:r>
      <w:r>
        <w:rPr>
          <w:lang w:val="ru-RU"/>
        </w:rPr>
        <w:t xml:space="preserve">т в системе. Введите </w:t>
      </w:r>
      <w:r w:rsidR="008218CF">
        <w:rPr>
          <w:lang w:val="ru-RU"/>
        </w:rPr>
        <w:t>команду /</w:t>
      </w:r>
      <w:r w:rsidR="008218CF">
        <w:t>sets</w:t>
      </w:r>
      <w:r>
        <w:rPr>
          <w:lang w:val="ru-RU"/>
        </w:rPr>
        <w:t xml:space="preserve"> для отображения имеющихся в системе </w:t>
      </w:r>
      <w:r w:rsidR="008218CF">
        <w:rPr>
          <w:lang w:val="ru-RU"/>
        </w:rPr>
        <w:t>семейств</w:t>
      </w:r>
      <w:r>
        <w:rPr>
          <w:lang w:val="ru-RU"/>
        </w:rPr>
        <w:t>».</w:t>
      </w:r>
    </w:p>
    <w:p w:rsidR="00657732" w:rsidP="00657732" w:rsidRDefault="008218CF" w14:paraId="2DBDA424" w14:textId="2E3C6D46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Выведенный в результате перечень семейств</w:t>
      </w:r>
      <w:r w:rsidRPr="00D42176" w:rsidR="00657732">
        <w:rPr>
          <w:lang w:val="ru-RU"/>
        </w:rPr>
        <w:t xml:space="preserve"> </w:t>
      </w:r>
      <w:r>
        <w:rPr>
          <w:lang w:val="ru-RU"/>
        </w:rPr>
        <w:t>должен ограничиваться максимальным числом выводимых записей.</w:t>
      </w:r>
    </w:p>
    <w:p w:rsidR="00FE2AB8" w:rsidP="00FE2AB8" w:rsidRDefault="00FE2AB8" w14:paraId="45744927" w14:textId="657C9346">
      <w:pPr>
        <w:pStyle w:val="Heading1"/>
        <w:numPr>
          <w:ilvl w:val="0"/>
          <w:numId w:val="8"/>
        </w:numPr>
      </w:pPr>
      <w:r>
        <w:t xml:space="preserve">Требования к поведению чат-бота при раскладывании парфюма </w:t>
      </w:r>
      <w:r w:rsidR="00416D47">
        <w:t>на ноты</w:t>
      </w:r>
    </w:p>
    <w:p w:rsidR="002E4127" w:rsidP="00416D47" w:rsidRDefault="00416D47" w14:paraId="791AE744" w14:textId="722FEE5B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Подбор парфюма по нотам должен осуществляться при вводе пользователем </w:t>
      </w:r>
      <w:r w:rsidR="00F136C3">
        <w:rPr>
          <w:lang w:val="ru-RU"/>
        </w:rPr>
        <w:t xml:space="preserve">одного из нижеперечисленных вариантов </w:t>
      </w:r>
      <w:r w:rsidR="00630E5C">
        <w:rPr>
          <w:lang w:val="ru-RU"/>
        </w:rPr>
        <w:t>команды</w:t>
      </w:r>
      <w:r w:rsidR="002E4127">
        <w:rPr>
          <w:lang w:val="ru-RU"/>
        </w:rPr>
        <w:t>:</w:t>
      </w:r>
    </w:p>
    <w:p w:rsidR="002E4127" w:rsidP="002E4127" w:rsidRDefault="00630E5C" w14:paraId="16771766" w14:textId="13161562">
      <w:pPr>
        <w:pStyle w:val="ListParagraph"/>
        <w:numPr>
          <w:ilvl w:val="0"/>
          <w:numId w:val="10"/>
        </w:numPr>
      </w:pPr>
      <w:r w:rsidRPr="002E4127">
        <w:t>/</w:t>
      </w:r>
      <w:proofErr w:type="spellStart"/>
      <w:r w:rsidR="00A9217F">
        <w:t>get_notes_by_name</w:t>
      </w:r>
      <w:proofErr w:type="spellEnd"/>
      <w:r w:rsidRPr="002E4127" w:rsidR="002E4127">
        <w:t xml:space="preserve"> [</w:t>
      </w:r>
      <w:r w:rsidRPr="002E4127" w:rsidR="002E4127">
        <w:rPr>
          <w:lang w:val="ru-RU"/>
        </w:rPr>
        <w:t>бренд</w:t>
      </w:r>
      <w:r w:rsidRPr="002E4127" w:rsidR="002E4127">
        <w:t>], [</w:t>
      </w:r>
      <w:r w:rsidRPr="002E4127" w:rsidR="002E4127">
        <w:rPr>
          <w:lang w:val="ru-RU"/>
        </w:rPr>
        <w:t>название</w:t>
      </w:r>
      <w:r w:rsidRPr="002E4127" w:rsidR="002E4127">
        <w:t>]</w:t>
      </w:r>
    </w:p>
    <w:p w:rsidRPr="00D476AB" w:rsidR="002E4127" w:rsidP="00D476AB" w:rsidRDefault="002E4127" w14:paraId="2A821BFF" w14:textId="79A623C5">
      <w:pPr>
        <w:pStyle w:val="ListParagraph"/>
        <w:numPr>
          <w:ilvl w:val="0"/>
          <w:numId w:val="10"/>
        </w:numPr>
        <w:jc w:val="left"/>
        <w:rPr>
          <w:lang w:val="ru-RU"/>
        </w:rPr>
      </w:pPr>
      <w:r w:rsidRPr="00F136C3">
        <w:rPr>
          <w:lang w:val="ru-RU"/>
        </w:rPr>
        <w:t>/</w:t>
      </w:r>
      <w:r w:rsidR="00A9217F">
        <w:t>get</w:t>
      </w:r>
      <w:r w:rsidRPr="00A9217F" w:rsidR="00A9217F">
        <w:rPr>
          <w:lang w:val="ru-RU"/>
        </w:rPr>
        <w:t>_</w:t>
      </w:r>
      <w:r w:rsidR="00A9217F">
        <w:t>notes</w:t>
      </w:r>
      <w:r w:rsidRPr="00A9217F" w:rsidR="00A9217F">
        <w:rPr>
          <w:lang w:val="ru-RU"/>
        </w:rPr>
        <w:t>_</w:t>
      </w:r>
      <w:r w:rsidR="00A9217F">
        <w:t>by</w:t>
      </w:r>
      <w:r w:rsidRPr="00A9217F" w:rsidR="00A9217F">
        <w:rPr>
          <w:lang w:val="ru-RU"/>
        </w:rPr>
        <w:t>_</w:t>
      </w:r>
      <w:r w:rsidR="00A9217F">
        <w:t>name</w:t>
      </w:r>
      <w:r w:rsidRPr="00F136C3">
        <w:rPr>
          <w:lang w:val="ru-RU"/>
        </w:rPr>
        <w:t xml:space="preserve"> [название], [бренд]</w:t>
      </w:r>
      <w:r w:rsidRPr="00F136C3" w:rsidR="00F136C3">
        <w:rPr>
          <w:lang w:val="ru-RU"/>
        </w:rPr>
        <w:t>,</w:t>
      </w:r>
      <w:r w:rsidRPr="00F136C3" w:rsidR="00F136C3">
        <w:rPr>
          <w:lang w:val="ru-RU"/>
        </w:rPr>
        <w:br/>
      </w:r>
      <w:r w:rsidRPr="00F136C3" w:rsidR="00F136C3">
        <w:rPr>
          <w:lang w:val="ru-RU"/>
        </w:rPr>
        <w:t>где [бренд] – бренд парфюма, [название] – название парфюма</w:t>
      </w:r>
      <w:r w:rsidR="000306EC">
        <w:rPr>
          <w:lang w:val="ru-RU"/>
        </w:rPr>
        <w:t>, введённые пользователем</w:t>
      </w:r>
      <w:r w:rsidRPr="00F136C3" w:rsidR="00F136C3">
        <w:rPr>
          <w:lang w:val="ru-RU"/>
        </w:rPr>
        <w:t>.</w:t>
      </w:r>
    </w:p>
    <w:p w:rsidR="00F937F3" w:rsidP="00416D47" w:rsidRDefault="00C92708" w14:paraId="3B78ADEE" w14:textId="77777777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Вне зависимости от выбранного варианта поиск должен осуществляться следующим образом: </w:t>
      </w:r>
    </w:p>
    <w:p w:rsidR="003655FA" w:rsidP="00F937F3" w:rsidRDefault="00E86C78" w14:paraId="426B1702" w14:textId="48F1FC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сначала выделяется </w:t>
      </w:r>
      <w:r w:rsidRPr="00F937F3" w:rsidR="00760828">
        <w:rPr>
          <w:lang w:val="ru-RU"/>
        </w:rPr>
        <w:t>пер</w:t>
      </w:r>
      <w:r w:rsidRPr="00F937F3" w:rsidR="008D4F61">
        <w:rPr>
          <w:lang w:val="ru-RU"/>
        </w:rPr>
        <w:t xml:space="preserve">вая фраза (до запятой) </w:t>
      </w:r>
      <w:r>
        <w:rPr>
          <w:lang w:val="ru-RU"/>
        </w:rPr>
        <w:t xml:space="preserve">и </w:t>
      </w:r>
      <w:r w:rsidR="00982B5F">
        <w:rPr>
          <w:lang w:val="ru-RU"/>
        </w:rPr>
        <w:t xml:space="preserve">реализуется поиск </w:t>
      </w:r>
      <w:r w:rsidRPr="00F937F3" w:rsidR="008D4F61">
        <w:rPr>
          <w:lang w:val="ru-RU"/>
        </w:rPr>
        <w:t xml:space="preserve">по </w:t>
      </w:r>
      <w:r w:rsidRPr="00F937F3" w:rsidR="004C64A3">
        <w:rPr>
          <w:lang w:val="ru-RU"/>
        </w:rPr>
        <w:t>брендам</w:t>
      </w:r>
    </w:p>
    <w:p w:rsidR="003655FA" w:rsidP="00F937F3" w:rsidRDefault="003655FA" w14:paraId="1FA578CD" w14:textId="5CF3F269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если бренд найден, то </w:t>
      </w:r>
      <w:r w:rsidRPr="00F937F3">
        <w:rPr>
          <w:lang w:val="ru-RU"/>
        </w:rPr>
        <w:t>берётся вторая фраза (после запятой)</w:t>
      </w:r>
      <w:r>
        <w:rPr>
          <w:lang w:val="ru-RU"/>
        </w:rPr>
        <w:t xml:space="preserve"> и </w:t>
      </w:r>
      <w:r w:rsidR="00982B5F">
        <w:rPr>
          <w:lang w:val="ru-RU"/>
        </w:rPr>
        <w:t xml:space="preserve">реализуется поиск </w:t>
      </w:r>
      <w:r w:rsidR="00E86C78">
        <w:rPr>
          <w:lang w:val="ru-RU"/>
        </w:rPr>
        <w:t xml:space="preserve">по названию парфюма </w:t>
      </w:r>
      <w:r w:rsidR="00844F8F">
        <w:rPr>
          <w:lang w:val="ru-RU"/>
        </w:rPr>
        <w:t>по товарам, относящимся к выбранному бренду</w:t>
      </w:r>
    </w:p>
    <w:p w:rsidR="00976CA6" w:rsidP="00976CA6" w:rsidRDefault="00844F8F" w14:paraId="780C5BC4" w14:textId="2D96ED5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если товар найден – осуществляется </w:t>
      </w:r>
      <w:r w:rsidR="00CC4849">
        <w:rPr>
          <w:lang w:val="ru-RU"/>
        </w:rPr>
        <w:t xml:space="preserve">поиск нот </w:t>
      </w:r>
      <w:r w:rsidR="00BD7031">
        <w:rPr>
          <w:lang w:val="ru-RU"/>
        </w:rPr>
        <w:t>товара и вывод результата</w:t>
      </w:r>
      <w:r w:rsidR="00976CA6">
        <w:rPr>
          <w:lang w:val="ru-RU"/>
        </w:rPr>
        <w:t>;</w:t>
      </w:r>
    </w:p>
    <w:p w:rsidR="00976CA6" w:rsidP="00976CA6" w:rsidRDefault="00976CA6" w14:paraId="04AA33DF" w14:textId="7DD44A5B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если товар </w:t>
      </w:r>
      <w:r w:rsidR="00015B97">
        <w:rPr>
          <w:lang w:val="ru-RU"/>
        </w:rPr>
        <w:t xml:space="preserve">или бренд </w:t>
      </w:r>
      <w:r>
        <w:rPr>
          <w:lang w:val="ru-RU"/>
        </w:rPr>
        <w:t>не найден, то выводится фраза: «Повторите команду с уточнением запроса»</w:t>
      </w:r>
      <w:r w:rsidR="002738E0">
        <w:rPr>
          <w:lang w:val="ru-RU"/>
        </w:rPr>
        <w:t>;</w:t>
      </w:r>
    </w:p>
    <w:p w:rsidR="0081085B" w:rsidP="00976CA6" w:rsidRDefault="0081085B" w14:paraId="425A9F2A" w14:textId="46A097D4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если по первой фразе не найден бренд, то должна быть выбрана вторая фраза и поиск бренда должен быть осуществлён уже по ней</w:t>
      </w:r>
      <w:r w:rsidR="002738E0">
        <w:rPr>
          <w:lang w:val="ru-RU"/>
        </w:rPr>
        <w:t>;</w:t>
      </w:r>
      <w:r>
        <w:rPr>
          <w:lang w:val="ru-RU"/>
        </w:rPr>
        <w:t xml:space="preserve"> </w:t>
      </w:r>
    </w:p>
    <w:p w:rsidR="0081085B" w:rsidP="00976CA6" w:rsidRDefault="0081085B" w14:paraId="79B3404B" w14:textId="264EAB3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если бренд найден, то берётся первая фраза и реализуется поиск по названию парфюма по товарам, относящимся к выбранному бренду</w:t>
      </w:r>
      <w:r w:rsidR="002738E0">
        <w:rPr>
          <w:lang w:val="ru-RU"/>
        </w:rPr>
        <w:t>;</w:t>
      </w:r>
    </w:p>
    <w:p w:rsidRPr="00976CA6" w:rsidR="002738E0" w:rsidP="00976CA6" w:rsidRDefault="002738E0" w14:paraId="330AD7A9" w14:textId="28EE3A8E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если товар найден – </w:t>
      </w:r>
      <w:r w:rsidR="00BD7031">
        <w:rPr>
          <w:lang w:val="ru-RU"/>
        </w:rPr>
        <w:t>осуществляется поиск нот товара и вывод результата</w:t>
      </w:r>
      <w:r>
        <w:rPr>
          <w:lang w:val="ru-RU"/>
        </w:rPr>
        <w:t>;</w:t>
      </w:r>
    </w:p>
    <w:p w:rsidRPr="00F937F3" w:rsidR="000B4061" w:rsidP="00F937F3" w:rsidRDefault="00B337EC" w14:paraId="454726CE" w14:textId="5EAC379B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если товар </w:t>
      </w:r>
      <w:r w:rsidR="00015B97">
        <w:rPr>
          <w:lang w:val="ru-RU"/>
        </w:rPr>
        <w:t xml:space="preserve">или бренд </w:t>
      </w:r>
      <w:r>
        <w:rPr>
          <w:lang w:val="ru-RU"/>
        </w:rPr>
        <w:t>не найден, то выводится фраза: «Повторите команду с уточнением запроса».</w:t>
      </w:r>
    </w:p>
    <w:p w:rsidR="008F4024" w:rsidP="00416D47" w:rsidRDefault="008F4024" w14:paraId="63ABCF36" w14:textId="77777777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Вывод результата должен быть представлен следующим набором полей: </w:t>
      </w:r>
    </w:p>
    <w:p w:rsidR="00A002AD" w:rsidP="008F4024" w:rsidRDefault="008F4024" w14:paraId="637F92B9" w14:textId="3F0172FB">
      <w:pPr>
        <w:ind w:left="360" w:firstLine="0"/>
        <w:rPr>
          <w:lang w:val="ru-RU"/>
        </w:rPr>
      </w:pPr>
      <w:r w:rsidRPr="008F4024">
        <w:rPr>
          <w:lang w:val="ru-RU"/>
        </w:rPr>
        <w:t xml:space="preserve">Первая строка: </w:t>
      </w:r>
      <w:r w:rsidRPr="00123834" w:rsidR="00123834">
        <w:rPr>
          <w:lang w:val="ru-RU"/>
        </w:rPr>
        <w:t>[</w:t>
      </w:r>
      <w:r w:rsidRPr="008F4024">
        <w:rPr>
          <w:lang w:val="ru-RU"/>
        </w:rPr>
        <w:t>Бренд</w:t>
      </w:r>
      <w:r w:rsidRPr="00123834" w:rsid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 w:rsidR="00123834">
        <w:rPr>
          <w:lang w:val="ru-RU"/>
        </w:rPr>
        <w:t>[</w:t>
      </w:r>
      <w:r w:rsidRPr="008F4024">
        <w:rPr>
          <w:lang w:val="ru-RU"/>
        </w:rPr>
        <w:t>Название парфюма</w:t>
      </w:r>
      <w:r w:rsidRPr="00123834" w:rsid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 w:rsidR="00123834">
        <w:rPr>
          <w:lang w:val="ru-RU"/>
        </w:rPr>
        <w:t>[</w:t>
      </w:r>
      <w:r w:rsidR="00123834">
        <w:rPr>
          <w:lang w:val="ru-RU"/>
        </w:rPr>
        <w:t>Т</w:t>
      </w:r>
      <w:r w:rsidRPr="008F4024">
        <w:rPr>
          <w:lang w:val="ru-RU"/>
        </w:rPr>
        <w:t>ип товара</w:t>
      </w:r>
      <w:r w:rsidRPr="00123834" w:rsid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 w:rsidR="00123834">
        <w:rPr>
          <w:lang w:val="ru-RU"/>
        </w:rPr>
        <w:t>[</w:t>
      </w:r>
      <w:r w:rsidR="00123834">
        <w:rPr>
          <w:lang w:val="ru-RU"/>
        </w:rPr>
        <w:t>Г</w:t>
      </w:r>
      <w:r w:rsidRPr="008F4024">
        <w:rPr>
          <w:lang w:val="ru-RU"/>
        </w:rPr>
        <w:t>од выпуска</w:t>
      </w:r>
      <w:r w:rsidRPr="00123834" w:rsid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 w:rsidR="00123834">
        <w:rPr>
          <w:lang w:val="ru-RU"/>
        </w:rPr>
        <w:t>[</w:t>
      </w:r>
      <w:r w:rsidR="00123834">
        <w:rPr>
          <w:lang w:val="ru-RU"/>
        </w:rPr>
        <w:t>Ц</w:t>
      </w:r>
      <w:r w:rsidRPr="008F4024">
        <w:rPr>
          <w:lang w:val="ru-RU"/>
        </w:rPr>
        <w:t>ена</w:t>
      </w:r>
      <w:r w:rsidRPr="00123834" w:rsidR="00123834">
        <w:rPr>
          <w:lang w:val="ru-RU"/>
        </w:rPr>
        <w:t>]</w:t>
      </w:r>
      <w:r w:rsidR="00123834">
        <w:rPr>
          <w:lang w:val="ru-RU"/>
        </w:rPr>
        <w:t>.</w:t>
      </w:r>
    </w:p>
    <w:p w:rsidR="00123834" w:rsidP="008F4024" w:rsidRDefault="00123834" w14:paraId="6911A1D7" w14:textId="1F5D53D1">
      <w:pPr>
        <w:ind w:left="360" w:firstLine="0"/>
        <w:rPr>
          <w:lang w:val="ru-RU"/>
        </w:rPr>
      </w:pPr>
      <w:r>
        <w:rPr>
          <w:lang w:val="ru-RU"/>
        </w:rPr>
        <w:t>Вторая строка: Ноты:</w:t>
      </w:r>
      <w:r w:rsidR="008E1647">
        <w:rPr>
          <w:lang w:val="ru-RU"/>
        </w:rPr>
        <w:t xml:space="preserve"> </w:t>
      </w:r>
      <w:r w:rsidRPr="00123834" w:rsidR="008E1647">
        <w:rPr>
          <w:lang w:val="ru-RU"/>
        </w:rPr>
        <w:t>[</w:t>
      </w:r>
      <w:r w:rsidR="008E1647">
        <w:rPr>
          <w:lang w:val="ru-RU"/>
        </w:rPr>
        <w:t>Нота 1</w:t>
      </w:r>
      <w:r w:rsidRPr="00123834" w:rsidR="008E1647">
        <w:rPr>
          <w:lang w:val="ru-RU"/>
        </w:rPr>
        <w:t>]</w:t>
      </w:r>
      <w:r w:rsidR="008E1647">
        <w:rPr>
          <w:lang w:val="ru-RU"/>
        </w:rPr>
        <w:t xml:space="preserve">, </w:t>
      </w:r>
      <w:r w:rsidRPr="00123834" w:rsidR="008E1647">
        <w:rPr>
          <w:lang w:val="ru-RU"/>
        </w:rPr>
        <w:t>[</w:t>
      </w:r>
      <w:r w:rsidR="008E1647">
        <w:rPr>
          <w:lang w:val="ru-RU"/>
        </w:rPr>
        <w:t>Нота 2</w:t>
      </w:r>
      <w:r w:rsidRPr="00123834" w:rsidR="008E1647">
        <w:rPr>
          <w:lang w:val="ru-RU"/>
        </w:rPr>
        <w:t>]</w:t>
      </w:r>
      <w:r w:rsidR="008E1647">
        <w:rPr>
          <w:lang w:val="ru-RU"/>
        </w:rPr>
        <w:t xml:space="preserve">, … , </w:t>
      </w:r>
      <w:r w:rsidRPr="00123834" w:rsidR="008E1647">
        <w:rPr>
          <w:lang w:val="ru-RU"/>
        </w:rPr>
        <w:t>[</w:t>
      </w:r>
      <w:r w:rsidR="008E1647">
        <w:rPr>
          <w:lang w:val="ru-RU"/>
        </w:rPr>
        <w:t xml:space="preserve">Нота </w:t>
      </w:r>
      <w:r w:rsidR="00A327BB">
        <w:t>M</w:t>
      </w:r>
      <w:r w:rsidRPr="00123834" w:rsidR="008E1647">
        <w:rPr>
          <w:lang w:val="ru-RU"/>
        </w:rPr>
        <w:t>]</w:t>
      </w:r>
      <w:r w:rsidR="008E1647">
        <w:rPr>
          <w:lang w:val="ru-RU"/>
        </w:rPr>
        <w:t xml:space="preserve">, где </w:t>
      </w:r>
      <w:r w:rsidRPr="00123834" w:rsidR="008E1647">
        <w:rPr>
          <w:lang w:val="ru-RU"/>
        </w:rPr>
        <w:t>[</w:t>
      </w:r>
      <w:r w:rsidR="008E1647">
        <w:rPr>
          <w:lang w:val="ru-RU"/>
        </w:rPr>
        <w:t xml:space="preserve">Нота </w:t>
      </w:r>
      <w:r w:rsidR="008E1647">
        <w:t>n</w:t>
      </w:r>
      <w:r w:rsidRPr="00123834" w:rsidR="008E1647">
        <w:rPr>
          <w:lang w:val="ru-RU"/>
        </w:rPr>
        <w:t>]</w:t>
      </w:r>
      <w:r w:rsidRPr="00A327BB" w:rsidR="008E1647">
        <w:rPr>
          <w:lang w:val="ru-RU"/>
        </w:rPr>
        <w:t xml:space="preserve"> </w:t>
      </w:r>
      <w:r w:rsidR="00A327BB">
        <w:rPr>
          <w:lang w:val="ru-RU"/>
        </w:rPr>
        <w:t>–</w:t>
      </w:r>
      <w:r w:rsidRPr="00A327BB" w:rsidR="008E1647">
        <w:rPr>
          <w:lang w:val="ru-RU"/>
        </w:rPr>
        <w:t xml:space="preserve"> </w:t>
      </w:r>
      <w:r w:rsidR="00A327BB">
        <w:rPr>
          <w:lang w:val="ru-RU"/>
        </w:rPr>
        <w:t>полный перечень основных нот.</w:t>
      </w:r>
    </w:p>
    <w:p w:rsidR="00F1600C" w:rsidP="00AB3856" w:rsidRDefault="00F1600C" w14:paraId="64755FD5" w14:textId="45482E68">
      <w:pPr>
        <w:pStyle w:val="ListParagraph"/>
        <w:numPr>
          <w:ilvl w:val="1"/>
          <w:numId w:val="8"/>
        </w:numPr>
        <w:rPr>
          <w:lang w:val="ru-RU"/>
        </w:rPr>
      </w:pPr>
      <w:r w:rsidRPr="00F1600C">
        <w:rPr>
          <w:lang w:val="ru-RU"/>
        </w:rPr>
        <w:t xml:space="preserve">Если пользователь ввёл </w:t>
      </w:r>
      <w:r>
        <w:rPr>
          <w:lang w:val="ru-RU"/>
        </w:rPr>
        <w:t>бренд или название аромата</w:t>
      </w:r>
      <w:r w:rsidRPr="00F1600C">
        <w:rPr>
          <w:lang w:val="ru-RU"/>
        </w:rPr>
        <w:t>, которого нет в БД, то бот должен вывести сообщение: «</w:t>
      </w:r>
      <w:r>
        <w:rPr>
          <w:lang w:val="ru-RU"/>
        </w:rPr>
        <w:t>Бренд</w:t>
      </w:r>
      <w:r w:rsidRPr="00F1600C">
        <w:rPr>
          <w:lang w:val="ru-RU"/>
        </w:rPr>
        <w:t xml:space="preserve"> [</w:t>
      </w:r>
      <w:r>
        <w:rPr>
          <w:lang w:val="ru-RU"/>
        </w:rPr>
        <w:t>Бренд</w:t>
      </w:r>
      <w:r w:rsidRPr="00F1600C">
        <w:rPr>
          <w:lang w:val="ru-RU"/>
        </w:rPr>
        <w:t>]</w:t>
      </w:r>
      <w:r>
        <w:rPr>
          <w:lang w:val="ru-RU"/>
        </w:rPr>
        <w:t xml:space="preserve"> или название </w:t>
      </w:r>
      <w:r w:rsidRPr="00F1600C">
        <w:rPr>
          <w:lang w:val="ru-RU"/>
        </w:rPr>
        <w:t>[</w:t>
      </w:r>
      <w:r>
        <w:rPr>
          <w:lang w:val="ru-RU"/>
        </w:rPr>
        <w:t>название</w:t>
      </w:r>
      <w:r w:rsidRPr="00F1600C">
        <w:rPr>
          <w:lang w:val="ru-RU"/>
        </w:rPr>
        <w:t>] отсутствует в системе. Введите команд</w:t>
      </w:r>
      <w:r>
        <w:rPr>
          <w:lang w:val="ru-RU"/>
        </w:rPr>
        <w:t>ы</w:t>
      </w:r>
      <w:r w:rsidRPr="00F1600C">
        <w:rPr>
          <w:lang w:val="ru-RU"/>
        </w:rPr>
        <w:t xml:space="preserve"> /</w:t>
      </w:r>
      <w:r>
        <w:t>brands</w:t>
      </w:r>
      <w:r w:rsidRPr="00F1600C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F1600C">
        <w:rPr>
          <w:lang w:val="ru-RU"/>
        </w:rPr>
        <w:t>/</w:t>
      </w:r>
      <w:r>
        <w:t>titles</w:t>
      </w:r>
      <w:r w:rsidRPr="00F1600C">
        <w:rPr>
          <w:lang w:val="ru-RU"/>
        </w:rPr>
        <w:t xml:space="preserve"> для отображения имеющихся в системе </w:t>
      </w:r>
      <w:r>
        <w:rPr>
          <w:lang w:val="ru-RU"/>
        </w:rPr>
        <w:t>брендов и названий соответственно</w:t>
      </w:r>
      <w:r w:rsidRPr="00F1600C">
        <w:rPr>
          <w:lang w:val="ru-RU"/>
        </w:rPr>
        <w:t>».</w:t>
      </w:r>
    </w:p>
    <w:p w:rsidR="0035573F" w:rsidP="0035573F" w:rsidRDefault="0035573F" w14:paraId="1E60DFA4" w14:textId="6ADA8893">
      <w:pPr>
        <w:pStyle w:val="Heading1"/>
        <w:numPr>
          <w:ilvl w:val="0"/>
          <w:numId w:val="8"/>
        </w:numPr>
      </w:pPr>
      <w:r>
        <w:t xml:space="preserve">Требования к поведению чат-бота при </w:t>
      </w:r>
      <w:r w:rsidR="00EE5E57">
        <w:t xml:space="preserve">подборе </w:t>
      </w:r>
      <w:r>
        <w:t>похожих ароматов</w:t>
      </w:r>
    </w:p>
    <w:p w:rsidR="0035573F" w:rsidP="0035573F" w:rsidRDefault="0035573F" w14:paraId="057053A7" w14:textId="085B8A99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Подбор похожих ароматов должен осуществляться при вводе пользователем одного из нижеперечисленных вариантов команды:</w:t>
      </w:r>
    </w:p>
    <w:p w:rsidR="0035573F" w:rsidP="0035573F" w:rsidRDefault="0035573F" w14:paraId="4145D335" w14:textId="7C0DC656">
      <w:pPr>
        <w:pStyle w:val="ListParagraph"/>
        <w:numPr>
          <w:ilvl w:val="0"/>
          <w:numId w:val="10"/>
        </w:numPr>
      </w:pPr>
      <w:r w:rsidRPr="002E4127">
        <w:t>/</w:t>
      </w:r>
      <w:proofErr w:type="spellStart"/>
      <w:r w:rsidR="00A9217F">
        <w:t>get_similar</w:t>
      </w:r>
      <w:proofErr w:type="spellEnd"/>
      <w:r w:rsidRPr="005D367F" w:rsidR="00925422">
        <w:rPr>
          <w:lang w:val="ru-RU"/>
        </w:rPr>
        <w:t xml:space="preserve"> </w:t>
      </w:r>
      <w:r w:rsidRPr="002E4127">
        <w:t>[</w:t>
      </w:r>
      <w:r w:rsidRPr="002E4127">
        <w:rPr>
          <w:lang w:val="ru-RU"/>
        </w:rPr>
        <w:t>бренд</w:t>
      </w:r>
      <w:r w:rsidRPr="002E4127">
        <w:t>], [</w:t>
      </w:r>
      <w:r w:rsidRPr="002E4127">
        <w:rPr>
          <w:lang w:val="ru-RU"/>
        </w:rPr>
        <w:t>название</w:t>
      </w:r>
      <w:r w:rsidRPr="002E4127">
        <w:t>]</w:t>
      </w:r>
    </w:p>
    <w:p w:rsidRPr="00D476AB" w:rsidR="0035573F" w:rsidP="0035573F" w:rsidRDefault="0035573F" w14:paraId="2EC4722B" w14:textId="18EAC082">
      <w:pPr>
        <w:pStyle w:val="ListParagraph"/>
        <w:numPr>
          <w:ilvl w:val="0"/>
          <w:numId w:val="10"/>
        </w:numPr>
        <w:jc w:val="left"/>
        <w:rPr>
          <w:lang w:val="ru-RU"/>
        </w:rPr>
      </w:pPr>
      <w:r w:rsidRPr="00F136C3">
        <w:rPr>
          <w:lang w:val="ru-RU"/>
        </w:rPr>
        <w:t>/</w:t>
      </w:r>
      <w:r w:rsidR="00A9217F">
        <w:t>get</w:t>
      </w:r>
      <w:r w:rsidRPr="00A9217F" w:rsidR="00A9217F">
        <w:rPr>
          <w:lang w:val="ru-RU"/>
        </w:rPr>
        <w:t>_</w:t>
      </w:r>
      <w:r w:rsidR="00A9217F">
        <w:t>similar</w:t>
      </w:r>
      <w:r w:rsidRPr="005D367F" w:rsidR="00925422">
        <w:rPr>
          <w:lang w:val="ru-RU"/>
        </w:rPr>
        <w:t xml:space="preserve"> </w:t>
      </w:r>
      <w:r w:rsidRPr="00F136C3">
        <w:rPr>
          <w:lang w:val="ru-RU"/>
        </w:rPr>
        <w:t>[название], [бренд],</w:t>
      </w:r>
      <w:r w:rsidRPr="00F136C3">
        <w:rPr>
          <w:lang w:val="ru-RU"/>
        </w:rPr>
        <w:br/>
      </w:r>
      <w:r w:rsidRPr="00F136C3">
        <w:rPr>
          <w:lang w:val="ru-RU"/>
        </w:rPr>
        <w:t>где [бренд] – бренд парфюма, [название] – название парфюма</w:t>
      </w:r>
      <w:r>
        <w:rPr>
          <w:lang w:val="ru-RU"/>
        </w:rPr>
        <w:t>, введённые пользователем</w:t>
      </w:r>
      <w:r w:rsidRPr="00F136C3">
        <w:rPr>
          <w:lang w:val="ru-RU"/>
        </w:rPr>
        <w:t>.</w:t>
      </w:r>
    </w:p>
    <w:p w:rsidR="0035573F" w:rsidP="0035573F" w:rsidRDefault="0035573F" w14:paraId="415CB443" w14:textId="77777777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Вне зависимости от выбранного варианта поиск должен осуществляться следующим образом: </w:t>
      </w:r>
    </w:p>
    <w:p w:rsidR="0035573F" w:rsidP="00925422" w:rsidRDefault="0035573F" w14:paraId="1C7C439C" w14:textId="7777777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сначала выделяется </w:t>
      </w:r>
      <w:r w:rsidRPr="00F937F3">
        <w:rPr>
          <w:lang w:val="ru-RU"/>
        </w:rPr>
        <w:t xml:space="preserve">первая фраза (до запятой) </w:t>
      </w:r>
      <w:r>
        <w:rPr>
          <w:lang w:val="ru-RU"/>
        </w:rPr>
        <w:t xml:space="preserve">и реализуется поиск </w:t>
      </w:r>
      <w:r w:rsidRPr="00F937F3">
        <w:rPr>
          <w:lang w:val="ru-RU"/>
        </w:rPr>
        <w:t>по брендам</w:t>
      </w:r>
    </w:p>
    <w:p w:rsidR="0035573F" w:rsidP="00925422" w:rsidRDefault="0035573F" w14:paraId="663A8645" w14:textId="7777777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если бренд найден, то </w:t>
      </w:r>
      <w:r w:rsidRPr="00F937F3">
        <w:rPr>
          <w:lang w:val="ru-RU"/>
        </w:rPr>
        <w:t>берётся вторая фраза (после запятой)</w:t>
      </w:r>
      <w:r>
        <w:rPr>
          <w:lang w:val="ru-RU"/>
        </w:rPr>
        <w:t xml:space="preserve"> и реализуется поиск по названию парфюма по товарам, относящимся к выбранному бренду</w:t>
      </w:r>
    </w:p>
    <w:p w:rsidRPr="00185A31" w:rsidR="00185A31" w:rsidP="00185A31" w:rsidRDefault="0035573F" w14:paraId="22198819" w14:textId="3E3C57A4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если товар найден – осуществляется </w:t>
      </w:r>
      <w:r w:rsidR="00AD08EE">
        <w:rPr>
          <w:lang w:val="ru-RU"/>
        </w:rPr>
        <w:t>выбор нот аромата</w:t>
      </w:r>
      <w:r w:rsidR="00185A31">
        <w:rPr>
          <w:lang w:val="ru-RU"/>
        </w:rPr>
        <w:t>. Далее осуществляется поиск похожего аромата</w:t>
      </w:r>
      <w:r w:rsidR="00987DEA">
        <w:rPr>
          <w:lang w:val="ru-RU"/>
        </w:rPr>
        <w:t xml:space="preserve">, должно быть совпадение не менее </w:t>
      </w:r>
      <w:r w:rsidR="00E87726">
        <w:rPr>
          <w:lang w:val="ru-RU"/>
        </w:rPr>
        <w:t>6</w:t>
      </w:r>
      <w:r w:rsidR="00987DEA">
        <w:rPr>
          <w:lang w:val="ru-RU"/>
        </w:rPr>
        <w:t xml:space="preserve">0 </w:t>
      </w:r>
      <w:r w:rsidRPr="00987DEA" w:rsidR="00987DEA">
        <w:rPr>
          <w:lang w:val="ru-RU"/>
        </w:rPr>
        <w:t>%</w:t>
      </w:r>
      <w:r w:rsidR="00987DEA">
        <w:rPr>
          <w:lang w:val="ru-RU"/>
        </w:rPr>
        <w:t xml:space="preserve"> нот </w:t>
      </w:r>
      <w:r w:rsidR="00177038">
        <w:rPr>
          <w:lang w:val="ru-RU"/>
        </w:rPr>
        <w:t>ароматов (в совокупности). Найденные позиции выводятся в качестве результата</w:t>
      </w:r>
      <w:r>
        <w:rPr>
          <w:lang w:val="ru-RU"/>
        </w:rPr>
        <w:t>;</w:t>
      </w:r>
    </w:p>
    <w:p w:rsidR="0035573F" w:rsidP="00925422" w:rsidRDefault="0035573F" w14:paraId="59B97821" w14:textId="7777777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если товар или бренд не найден, то выводится фраза: «Повторите команду с уточнением запроса»;</w:t>
      </w:r>
    </w:p>
    <w:p w:rsidR="0035573F" w:rsidP="00925422" w:rsidRDefault="0035573F" w14:paraId="3B426CD2" w14:textId="7777777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если по первой фразе не найден бренд, то должна быть выбрана вторая фраза и поиск бренда должен быть осуществлён уже по ней; </w:t>
      </w:r>
    </w:p>
    <w:p w:rsidR="0035573F" w:rsidP="00925422" w:rsidRDefault="0035573F" w14:paraId="7E557E2A" w14:textId="7777777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если бренд найден, то берётся первая фраза и реализуется поиск по названию парфюма по товарам, относящимся к выбранному бренду;</w:t>
      </w:r>
    </w:p>
    <w:p w:rsidRPr="00976CA6" w:rsidR="0035573F" w:rsidP="00925422" w:rsidRDefault="0035573F" w14:paraId="30D61535" w14:textId="735F0AAD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если товар найден – </w:t>
      </w:r>
      <w:r w:rsidR="00177038">
        <w:rPr>
          <w:lang w:val="ru-RU"/>
        </w:rPr>
        <w:t xml:space="preserve">осуществляется выбор нот аромата. Далее осуществляется поиск похожего аромата, должно быть совпадение не менее </w:t>
      </w:r>
      <w:r w:rsidR="00E93B15">
        <w:rPr>
          <w:lang w:val="ru-RU"/>
        </w:rPr>
        <w:t>6</w:t>
      </w:r>
      <w:r w:rsidR="00A77D8E">
        <w:rPr>
          <w:lang w:val="ru-RU"/>
        </w:rPr>
        <w:t>5</w:t>
      </w:r>
      <w:r w:rsidR="00177038">
        <w:rPr>
          <w:lang w:val="ru-RU"/>
        </w:rPr>
        <w:t xml:space="preserve"> </w:t>
      </w:r>
      <w:r w:rsidRPr="00987DEA" w:rsidR="00177038">
        <w:rPr>
          <w:lang w:val="ru-RU"/>
        </w:rPr>
        <w:t>%</w:t>
      </w:r>
      <w:r w:rsidR="00177038">
        <w:rPr>
          <w:lang w:val="ru-RU"/>
        </w:rPr>
        <w:t xml:space="preserve"> нот </w:t>
      </w:r>
      <w:bookmarkStart w:name="_GoBack" w:id="2"/>
      <w:bookmarkEnd w:id="2"/>
      <w:r w:rsidR="00177038">
        <w:rPr>
          <w:lang w:val="ru-RU"/>
        </w:rPr>
        <w:t>ароматов (в совокупности)</w:t>
      </w:r>
      <w:r w:rsidR="00A77D8E">
        <w:rPr>
          <w:lang w:val="ru-RU"/>
        </w:rPr>
        <w:t xml:space="preserve"> – подробнее см. в пункте </w:t>
      </w:r>
      <w:r w:rsidR="00A77D8E">
        <w:rPr>
          <w:lang w:val="ru-RU"/>
        </w:rPr>
        <w:fldChar w:fldCharType="begin"/>
      </w:r>
      <w:r w:rsidR="00A77D8E">
        <w:rPr>
          <w:lang w:val="ru-RU"/>
        </w:rPr>
        <w:instrText xml:space="preserve"> REF _Ref34769983 \r \h </w:instrText>
      </w:r>
      <w:r w:rsidR="00A77D8E">
        <w:rPr>
          <w:lang w:val="ru-RU"/>
        </w:rPr>
      </w:r>
      <w:r w:rsidR="00A77D8E">
        <w:rPr>
          <w:lang w:val="ru-RU"/>
        </w:rPr>
        <w:fldChar w:fldCharType="separate"/>
      </w:r>
      <w:r w:rsidR="00A77D8E">
        <w:rPr>
          <w:lang w:val="ru-RU"/>
        </w:rPr>
        <w:t>6.3</w:t>
      </w:r>
      <w:r w:rsidR="00A77D8E">
        <w:rPr>
          <w:lang w:val="ru-RU"/>
        </w:rPr>
        <w:fldChar w:fldCharType="end"/>
      </w:r>
      <w:r w:rsidR="00177038">
        <w:rPr>
          <w:lang w:val="ru-RU"/>
        </w:rPr>
        <w:t>. Найденные позиции выводятся в качестве результата;</w:t>
      </w:r>
    </w:p>
    <w:p w:rsidRPr="00F937F3" w:rsidR="0035573F" w:rsidP="00925422" w:rsidRDefault="0035573F" w14:paraId="1FF86726" w14:textId="7777777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если товар или бренд не найден, то выводится фраза: «Повторите команду с уточнением запроса».</w:t>
      </w:r>
    </w:p>
    <w:p w:rsidR="00A77D8E" w:rsidP="0032486A" w:rsidRDefault="00A77D8E" w14:paraId="7BB52437" w14:textId="7F814E8D">
      <w:pPr>
        <w:pStyle w:val="ListParagraph"/>
        <w:numPr>
          <w:ilvl w:val="1"/>
          <w:numId w:val="8"/>
        </w:numPr>
        <w:rPr>
          <w:lang w:val="ru-RU"/>
        </w:rPr>
      </w:pPr>
      <w:bookmarkStart w:name="_Ref34769983" w:id="3"/>
      <w:r>
        <w:rPr>
          <w:lang w:val="ru-RU"/>
        </w:rPr>
        <w:t>Подсч</w:t>
      </w:r>
      <w:bookmarkEnd w:id="3"/>
      <w:r>
        <w:rPr>
          <w:lang w:val="ru-RU"/>
        </w:rPr>
        <w:t>ёт совпадений должен осуществляться следующим образом:</w:t>
      </w:r>
    </w:p>
    <w:p w:rsidR="00A77D8E" w:rsidP="0056493D" w:rsidRDefault="0056493D" w14:paraId="4E290F76" w14:textId="0006E31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После того, как введённый в запросе парфюм найден, требуется подсчитать общее количество неповторяющихся нот в нём</w:t>
      </w:r>
      <w:r w:rsidR="00BD73CF">
        <w:rPr>
          <w:lang w:val="ru-RU"/>
        </w:rPr>
        <w:t xml:space="preserve"> </w:t>
      </w:r>
      <w:r w:rsidR="00431C49">
        <w:rPr>
          <w:lang w:val="ru-RU"/>
        </w:rPr>
        <w:t>–</w:t>
      </w:r>
      <w:r w:rsidR="00BD73CF">
        <w:rPr>
          <w:lang w:val="ru-RU"/>
        </w:rPr>
        <w:t xml:space="preserve"> </w:t>
      </w:r>
      <w:r w:rsidR="00431C49">
        <w:t>N</w:t>
      </w:r>
      <w:r w:rsidRPr="00431C49" w:rsidR="00431C49">
        <w:rPr>
          <w:lang w:val="ru-RU"/>
        </w:rPr>
        <w:t xml:space="preserve"> </w:t>
      </w:r>
      <w:r w:rsidR="00431C49">
        <w:rPr>
          <w:lang w:val="ru-RU"/>
        </w:rPr>
        <w:t>нот</w:t>
      </w:r>
      <w:r>
        <w:rPr>
          <w:lang w:val="ru-RU"/>
        </w:rPr>
        <w:t>;</w:t>
      </w:r>
    </w:p>
    <w:p w:rsidR="0056493D" w:rsidP="0056493D" w:rsidRDefault="00BD73CF" w14:paraId="7E1BB7C8" w14:textId="4CF8CE15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Подсчитать, какое количество нот составит 65 </w:t>
      </w:r>
      <w:r w:rsidRPr="00BD73CF">
        <w:rPr>
          <w:lang w:val="ru-RU"/>
        </w:rPr>
        <w:t>%</w:t>
      </w:r>
      <w:r>
        <w:rPr>
          <w:lang w:val="ru-RU"/>
        </w:rPr>
        <w:t>, округлив значение в меньшую сторону</w:t>
      </w:r>
      <w:r w:rsidR="00431C49">
        <w:rPr>
          <w:lang w:val="ru-RU"/>
        </w:rPr>
        <w:t xml:space="preserve"> – </w:t>
      </w:r>
      <w:r w:rsidR="00431C49">
        <w:t>M</w:t>
      </w:r>
      <w:r w:rsidRPr="00431C49" w:rsidR="00431C49">
        <w:rPr>
          <w:lang w:val="ru-RU"/>
        </w:rPr>
        <w:t xml:space="preserve"> </w:t>
      </w:r>
      <w:r w:rsidR="00431C49">
        <w:rPr>
          <w:lang w:val="ru-RU"/>
        </w:rPr>
        <w:t>нот;</w:t>
      </w:r>
    </w:p>
    <w:p w:rsidR="00BD73CF" w:rsidP="0056493D" w:rsidRDefault="00BD73CF" w14:paraId="7F33D43E" w14:textId="4326BCF6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При подборе похожих ароматов </w:t>
      </w:r>
      <w:r w:rsidR="00655D54">
        <w:rPr>
          <w:lang w:val="ru-RU"/>
        </w:rPr>
        <w:t>сделать выборку позиций</w:t>
      </w:r>
      <w:r>
        <w:rPr>
          <w:lang w:val="ru-RU"/>
        </w:rPr>
        <w:t xml:space="preserve"> парфюм</w:t>
      </w:r>
      <w:r w:rsidR="00655D54">
        <w:rPr>
          <w:lang w:val="ru-RU"/>
        </w:rPr>
        <w:t xml:space="preserve">а по количеству нот: </w:t>
      </w:r>
      <w:r>
        <w:rPr>
          <w:lang w:val="ru-RU"/>
        </w:rPr>
        <w:t>не менее</w:t>
      </w:r>
      <w:r w:rsidR="00431C49">
        <w:rPr>
          <w:lang w:val="ru-RU"/>
        </w:rPr>
        <w:t xml:space="preserve"> </w:t>
      </w:r>
      <w:r w:rsidR="008059BF">
        <w:t>M</w:t>
      </w:r>
      <w:r w:rsidR="008059BF">
        <w:rPr>
          <w:lang w:val="ru-RU"/>
        </w:rPr>
        <w:t xml:space="preserve">, но не более </w:t>
      </w:r>
      <w:r w:rsidR="008059BF">
        <w:t>N</w:t>
      </w:r>
      <w:r w:rsidR="008059BF">
        <w:rPr>
          <w:lang w:val="ru-RU"/>
        </w:rPr>
        <w:t xml:space="preserve"> нот</w:t>
      </w:r>
      <w:r w:rsidR="00F77D39">
        <w:rPr>
          <w:lang w:val="ru-RU"/>
        </w:rPr>
        <w:t>;</w:t>
      </w:r>
    </w:p>
    <w:p w:rsidR="00F77D39" w:rsidP="0056493D" w:rsidRDefault="00655D54" w14:paraId="24BBB9A7" w14:textId="11DD3E75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Из выборки по количеству нот сделать выборку по совпадению</w:t>
      </w:r>
      <w:r w:rsidR="00C94B98">
        <w:rPr>
          <w:lang w:val="ru-RU"/>
        </w:rPr>
        <w:t xml:space="preserve"> нот:</w:t>
      </w:r>
      <w:r w:rsidR="006C156E">
        <w:rPr>
          <w:lang w:val="ru-RU"/>
        </w:rPr>
        <w:t xml:space="preserve"> не менее </w:t>
      </w:r>
      <w:r w:rsidR="006C156E">
        <w:t>M</w:t>
      </w:r>
      <w:r w:rsidR="006C156E">
        <w:rPr>
          <w:lang w:val="ru-RU"/>
        </w:rPr>
        <w:t xml:space="preserve"> нот</w:t>
      </w:r>
      <w:r w:rsidR="00BF6521">
        <w:rPr>
          <w:lang w:val="ru-RU"/>
        </w:rPr>
        <w:t xml:space="preserve"> из заданного парфюма должны полностью совпадать с </w:t>
      </w:r>
      <w:r w:rsidR="00FB3976">
        <w:rPr>
          <w:lang w:val="ru-RU"/>
        </w:rPr>
        <w:t>нотами парфюма из выборки</w:t>
      </w:r>
      <w:r w:rsidR="00C94B98">
        <w:rPr>
          <w:lang w:val="ru-RU"/>
        </w:rPr>
        <w:t>.</w:t>
      </w:r>
      <w:r w:rsidR="00C94B98">
        <w:rPr>
          <w:lang w:val="ru-RU"/>
        </w:rPr>
        <w:br/>
      </w:r>
    </w:p>
    <w:p w:rsidR="00322488" w:rsidP="00322488" w:rsidRDefault="00322488" w14:paraId="38F9D019" w14:textId="36CF145E">
      <w:pPr>
        <w:pStyle w:val="ListParagraph"/>
        <w:ind w:left="1080" w:firstLine="0"/>
        <w:rPr>
          <w:lang w:val="ru-RU"/>
        </w:rPr>
      </w:pPr>
      <w:r>
        <w:rPr>
          <w:lang w:val="ru-RU"/>
        </w:rPr>
        <w:t>Пример расчёта: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16"/>
      </w:tblGrid>
      <w:tr w:rsidRPr="00F53A3C" w:rsidR="00322488" w:rsidTr="00322488" w14:paraId="17DD317E" w14:textId="77777777">
        <w:tc>
          <w:tcPr>
            <w:tcW w:w="10196" w:type="dxa"/>
          </w:tcPr>
          <w:p w:rsidR="00322488" w:rsidP="00322488" w:rsidRDefault="00301C1A" w14:paraId="239000EE" w14:textId="1CE26EB1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Парфюм А имеет 5 не повторяющихся нот в совокупности</w:t>
            </w:r>
            <w:r w:rsidR="00534444">
              <w:rPr>
                <w:lang w:val="ru-RU"/>
              </w:rPr>
              <w:t>: сандал, малина, табак, лимон, древесина</w:t>
            </w:r>
            <w:r w:rsidR="00923DE8">
              <w:rPr>
                <w:lang w:val="ru-RU"/>
              </w:rPr>
              <w:t>.</w:t>
            </w:r>
          </w:p>
          <w:p w:rsidR="004B4359" w:rsidP="00322488" w:rsidRDefault="004B4359" w14:paraId="0E37ED6F" w14:textId="7777777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Находим 65 </w:t>
            </w:r>
            <w:r w:rsidRPr="004B4359">
              <w:rPr>
                <w:lang w:val="ru-RU"/>
              </w:rPr>
              <w:t>%</w:t>
            </w:r>
            <w:r>
              <w:rPr>
                <w:lang w:val="ru-RU"/>
              </w:rPr>
              <w:t xml:space="preserve"> от 5 нот и округляем в меньшую сторону: </w:t>
            </w:r>
            <w:r w:rsidR="008D23DB">
              <w:rPr>
                <w:lang w:val="ru-RU"/>
              </w:rPr>
              <w:t>3 ноты.</w:t>
            </w:r>
          </w:p>
          <w:p w:rsidR="008D23DB" w:rsidP="00322488" w:rsidRDefault="008D23DB" w14:paraId="15CF4619" w14:textId="26CE7983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Находим все позиции </w:t>
            </w:r>
            <w:r w:rsidR="002F0D36">
              <w:rPr>
                <w:lang w:val="ru-RU"/>
              </w:rPr>
              <w:t>парфюмерии, у которых не менее 3, но не более 5 нот.</w:t>
            </w:r>
          </w:p>
          <w:p w:rsidR="00801F7C" w:rsidP="00322488" w:rsidRDefault="00801F7C" w14:paraId="6EB958A6" w14:textId="204CC4FC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Допустим найдено </w:t>
            </w:r>
            <w:r w:rsidR="009D76F8">
              <w:rPr>
                <w:lang w:val="ru-RU"/>
              </w:rPr>
              <w:t>5 позиций:</w:t>
            </w:r>
          </w:p>
          <w:p w:rsidR="009D76F8" w:rsidP="00322488" w:rsidRDefault="009D76F8" w14:paraId="413A3D81" w14:textId="12AF7391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Парфюм </w:t>
            </w:r>
            <w:r w:rsidR="00534444">
              <w:rPr>
                <w:lang w:val="ru-RU"/>
              </w:rPr>
              <w:t>Б</w:t>
            </w:r>
            <w:r>
              <w:rPr>
                <w:lang w:val="ru-RU"/>
              </w:rPr>
              <w:t xml:space="preserve">, ноты: сандал, </w:t>
            </w:r>
            <w:r w:rsidR="00427916">
              <w:rPr>
                <w:lang w:val="ru-RU"/>
              </w:rPr>
              <w:t>тмин, малина</w:t>
            </w:r>
            <w:r w:rsidR="003032F0">
              <w:rPr>
                <w:lang w:val="ru-RU"/>
              </w:rPr>
              <w:t xml:space="preserve">, </w:t>
            </w:r>
            <w:r w:rsidR="00F91EE1">
              <w:rPr>
                <w:lang w:val="ru-RU"/>
              </w:rPr>
              <w:t>вишня</w:t>
            </w:r>
          </w:p>
          <w:p w:rsidR="00F91EE1" w:rsidP="00322488" w:rsidRDefault="00F91EE1" w14:paraId="14D2DC5C" w14:textId="4365B1EF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Парфюм В, ноты: </w:t>
            </w:r>
            <w:r w:rsidR="0082469B">
              <w:rPr>
                <w:lang w:val="ru-RU"/>
              </w:rPr>
              <w:t xml:space="preserve">перец, </w:t>
            </w:r>
            <w:r w:rsidR="000C71E7">
              <w:rPr>
                <w:lang w:val="ru-RU"/>
              </w:rPr>
              <w:t>апельсин, чернослив</w:t>
            </w:r>
          </w:p>
          <w:p w:rsidR="007C1C83" w:rsidP="00322488" w:rsidRDefault="007C1C83" w14:paraId="40A0DCEF" w14:textId="677A215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Парфюм Г, ноты: сандал, табак, древесина</w:t>
            </w:r>
          </w:p>
          <w:p w:rsidR="000D2581" w:rsidP="00322488" w:rsidRDefault="000D2581" w14:paraId="755AF219" w14:textId="741CDDEC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Парфюм Д, ноты: сандал, тмин, чернослив, древесина, </w:t>
            </w:r>
            <w:r w:rsidR="00687FB9">
              <w:rPr>
                <w:lang w:val="ru-RU"/>
              </w:rPr>
              <w:t>амбра</w:t>
            </w:r>
          </w:p>
          <w:p w:rsidR="00687FB9" w:rsidP="00322488" w:rsidRDefault="00687FB9" w14:paraId="07268E25" w14:textId="3E1EDCB2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Парфюм Е, ноты: </w:t>
            </w:r>
            <w:r w:rsidR="008A0B70">
              <w:rPr>
                <w:lang w:val="ru-RU"/>
              </w:rPr>
              <w:t>лимон, табак, сандал</w:t>
            </w:r>
            <w:r w:rsidR="00492F8D">
              <w:rPr>
                <w:lang w:val="ru-RU"/>
              </w:rPr>
              <w:t>, чернослив, амбра</w:t>
            </w:r>
          </w:p>
          <w:p w:rsidR="00A13F04" w:rsidP="00322488" w:rsidRDefault="00A13F04" w14:paraId="1B948157" w14:textId="77777777">
            <w:pPr>
              <w:pStyle w:val="ListParagraph"/>
              <w:ind w:left="0" w:firstLine="0"/>
              <w:rPr>
                <w:lang w:val="ru-RU"/>
              </w:rPr>
            </w:pPr>
          </w:p>
          <w:p w:rsidR="00A13F04" w:rsidP="00322488" w:rsidRDefault="000630B7" w14:paraId="4ED52EBB" w14:textId="72ABFB75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 полных совпадения нот из набора парфюма А имеются у следующих</w:t>
            </w:r>
            <w:r w:rsidR="008E1B40">
              <w:rPr>
                <w:lang w:val="ru-RU"/>
              </w:rPr>
              <w:t>:</w:t>
            </w:r>
          </w:p>
          <w:p w:rsidR="008E1B40" w:rsidP="00322488" w:rsidRDefault="00C1799F" w14:paraId="4399DE78" w14:textId="6556D133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Парфюм Г (сандал, табак, древесина)</w:t>
            </w:r>
          </w:p>
          <w:p w:rsidR="008D23DB" w:rsidP="00F53A3C" w:rsidRDefault="00492F8D" w14:paraId="2E7A89C3" w14:textId="0FE9B586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Парфюм Е (лимон, табак, сандал, чернослив, амбра)</w:t>
            </w:r>
          </w:p>
          <w:p w:rsidR="00F53A3C" w:rsidP="00F53A3C" w:rsidRDefault="00F53A3C" w14:paraId="78E30381" w14:textId="77777777">
            <w:pPr>
              <w:pStyle w:val="ListParagraph"/>
              <w:ind w:left="0" w:firstLine="0"/>
              <w:rPr>
                <w:lang w:val="ru-RU"/>
              </w:rPr>
            </w:pPr>
          </w:p>
          <w:p w:rsidRPr="004B4359" w:rsidR="00F53A3C" w:rsidP="00F53A3C" w:rsidRDefault="00F53A3C" w14:paraId="4CEF6AB3" w14:textId="09BD2261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Парфюм Г и Е должен быть выведен в качестве результата</w:t>
            </w:r>
          </w:p>
        </w:tc>
      </w:tr>
    </w:tbl>
    <w:p w:rsidR="00322488" w:rsidP="00322488" w:rsidRDefault="00322488" w14:paraId="4954A825" w14:textId="77777777">
      <w:pPr>
        <w:pStyle w:val="ListParagraph"/>
        <w:ind w:left="1080" w:firstLine="0"/>
        <w:rPr>
          <w:lang w:val="ru-RU"/>
        </w:rPr>
      </w:pPr>
    </w:p>
    <w:p w:rsidR="0032486A" w:rsidP="0032486A" w:rsidRDefault="0032486A" w14:paraId="77537EF3" w14:textId="77777777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Выборка должна быть представлена следующим набором полей для каждой товарной позиции: </w:t>
      </w:r>
      <w:r w:rsidRPr="00123834">
        <w:rPr>
          <w:lang w:val="ru-RU"/>
        </w:rPr>
        <w:t>[</w:t>
      </w:r>
      <w:r w:rsidRPr="008F4024">
        <w:rPr>
          <w:lang w:val="ru-RU"/>
        </w:rPr>
        <w:t>Бренд</w:t>
      </w:r>
      <w:r w:rsidRP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>
        <w:rPr>
          <w:lang w:val="ru-RU"/>
        </w:rPr>
        <w:t>[</w:t>
      </w:r>
      <w:r w:rsidRPr="008F4024">
        <w:rPr>
          <w:lang w:val="ru-RU"/>
        </w:rPr>
        <w:t>Название парфюма</w:t>
      </w:r>
      <w:r w:rsidRP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>
        <w:rPr>
          <w:lang w:val="ru-RU"/>
        </w:rPr>
        <w:t>[</w:t>
      </w:r>
      <w:r>
        <w:rPr>
          <w:lang w:val="ru-RU"/>
        </w:rPr>
        <w:t>Т</w:t>
      </w:r>
      <w:r w:rsidRPr="008F4024">
        <w:rPr>
          <w:lang w:val="ru-RU"/>
        </w:rPr>
        <w:t>ип товара</w:t>
      </w:r>
      <w:r w:rsidRP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>
        <w:rPr>
          <w:lang w:val="ru-RU"/>
        </w:rPr>
        <w:t>[</w:t>
      </w:r>
      <w:r>
        <w:rPr>
          <w:lang w:val="ru-RU"/>
        </w:rPr>
        <w:t>Г</w:t>
      </w:r>
      <w:r w:rsidRPr="008F4024">
        <w:rPr>
          <w:lang w:val="ru-RU"/>
        </w:rPr>
        <w:t>од выпуска</w:t>
      </w:r>
      <w:r w:rsidRP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>
        <w:rPr>
          <w:lang w:val="ru-RU"/>
        </w:rPr>
        <w:t>[</w:t>
      </w:r>
      <w:r>
        <w:rPr>
          <w:lang w:val="ru-RU"/>
        </w:rPr>
        <w:t>Ц</w:t>
      </w:r>
      <w:r w:rsidRPr="008F4024">
        <w:rPr>
          <w:lang w:val="ru-RU"/>
        </w:rPr>
        <w:t>ена</w:t>
      </w:r>
      <w:r w:rsidRPr="00123834">
        <w:rPr>
          <w:lang w:val="ru-RU"/>
        </w:rPr>
        <w:t>]</w:t>
      </w:r>
      <w:r>
        <w:rPr>
          <w:lang w:val="ru-RU"/>
        </w:rPr>
        <w:t>.</w:t>
      </w:r>
    </w:p>
    <w:p w:rsidR="0035573F" w:rsidP="00DC24F3" w:rsidRDefault="0032486A" w14:paraId="1799EEEE" w14:textId="2810085F">
      <w:pPr>
        <w:pStyle w:val="ListParagraph"/>
        <w:numPr>
          <w:ilvl w:val="1"/>
          <w:numId w:val="8"/>
        </w:numPr>
        <w:rPr>
          <w:lang w:val="ru-RU"/>
        </w:rPr>
      </w:pPr>
      <w:r w:rsidRPr="0032486A">
        <w:rPr>
          <w:lang w:val="ru-RU"/>
        </w:rPr>
        <w:t>Каждая товарная позиция должна выводиться на новой строке.</w:t>
      </w:r>
    </w:p>
    <w:p w:rsidR="004A0AB1" w:rsidP="00DC24F3" w:rsidRDefault="004A0AB1" w14:paraId="0A1DF7E9" w14:textId="7568EDCB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Результаты должны ограничиваться максимальным числом выводимых записей.</w:t>
      </w:r>
    </w:p>
    <w:p w:rsidRPr="00F1600C" w:rsidR="00F1600C" w:rsidP="00F1600C" w:rsidRDefault="00F1600C" w14:paraId="557772D1" w14:textId="328FAF28">
      <w:pPr>
        <w:pStyle w:val="ListParagraph"/>
        <w:numPr>
          <w:ilvl w:val="1"/>
          <w:numId w:val="8"/>
        </w:numPr>
        <w:ind w:left="360" w:firstLine="0"/>
        <w:rPr>
          <w:lang w:val="ru-RU"/>
        </w:rPr>
      </w:pPr>
      <w:r w:rsidRPr="00F1600C">
        <w:rPr>
          <w:lang w:val="ru-RU"/>
        </w:rPr>
        <w:t xml:space="preserve">Если пользователь ввёл </w:t>
      </w:r>
      <w:r>
        <w:rPr>
          <w:lang w:val="ru-RU"/>
        </w:rPr>
        <w:t>бренд или название аромата</w:t>
      </w:r>
      <w:r w:rsidRPr="00F1600C">
        <w:rPr>
          <w:lang w:val="ru-RU"/>
        </w:rPr>
        <w:t>, которого нет в БД, то бот должен вывести сообщение: «</w:t>
      </w:r>
      <w:r>
        <w:rPr>
          <w:lang w:val="ru-RU"/>
        </w:rPr>
        <w:t>Бренд</w:t>
      </w:r>
      <w:r w:rsidRPr="00F1600C">
        <w:rPr>
          <w:lang w:val="ru-RU"/>
        </w:rPr>
        <w:t xml:space="preserve"> [</w:t>
      </w:r>
      <w:r>
        <w:rPr>
          <w:lang w:val="ru-RU"/>
        </w:rPr>
        <w:t>Бренд</w:t>
      </w:r>
      <w:r w:rsidRPr="00F1600C">
        <w:rPr>
          <w:lang w:val="ru-RU"/>
        </w:rPr>
        <w:t>]</w:t>
      </w:r>
      <w:r>
        <w:rPr>
          <w:lang w:val="ru-RU"/>
        </w:rPr>
        <w:t xml:space="preserve"> или название </w:t>
      </w:r>
      <w:r w:rsidRPr="00F1600C">
        <w:rPr>
          <w:lang w:val="ru-RU"/>
        </w:rPr>
        <w:t>[</w:t>
      </w:r>
      <w:r>
        <w:rPr>
          <w:lang w:val="ru-RU"/>
        </w:rPr>
        <w:t>название</w:t>
      </w:r>
      <w:r w:rsidRPr="00F1600C">
        <w:rPr>
          <w:lang w:val="ru-RU"/>
        </w:rPr>
        <w:t>] отсутствует в системе. Введите команд</w:t>
      </w:r>
      <w:r>
        <w:rPr>
          <w:lang w:val="ru-RU"/>
        </w:rPr>
        <w:t>ы</w:t>
      </w:r>
      <w:r w:rsidRPr="00F1600C">
        <w:rPr>
          <w:lang w:val="ru-RU"/>
        </w:rPr>
        <w:t xml:space="preserve"> /</w:t>
      </w:r>
      <w:r>
        <w:t>brands</w:t>
      </w:r>
      <w:r w:rsidRPr="00F1600C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F1600C">
        <w:rPr>
          <w:lang w:val="ru-RU"/>
        </w:rPr>
        <w:t>/</w:t>
      </w:r>
      <w:r>
        <w:t>titles</w:t>
      </w:r>
      <w:r w:rsidRPr="00F1600C">
        <w:rPr>
          <w:lang w:val="ru-RU"/>
        </w:rPr>
        <w:t xml:space="preserve"> для отображения имеющихся в системе </w:t>
      </w:r>
      <w:r>
        <w:rPr>
          <w:lang w:val="ru-RU"/>
        </w:rPr>
        <w:t>брендов и названий соответственно</w:t>
      </w:r>
      <w:r w:rsidRPr="00F1600C">
        <w:rPr>
          <w:lang w:val="ru-RU"/>
        </w:rPr>
        <w:t>».</w:t>
      </w:r>
    </w:p>
    <w:p w:rsidR="00825828" w:rsidP="00825828" w:rsidRDefault="00825828" w14:paraId="214CC5A5" w14:textId="2FE8DDD2">
      <w:pPr>
        <w:pStyle w:val="Heading1"/>
      </w:pPr>
      <w:r>
        <w:t xml:space="preserve">Требования к поведению чат-бота при подборе парфюма </w:t>
      </w:r>
      <w:r w:rsidR="005E2ABB">
        <w:t>со скидками</w:t>
      </w:r>
    </w:p>
    <w:p w:rsidR="00C36DFD" w:rsidP="00C36DFD" w:rsidRDefault="00825828" w14:paraId="1F297463" w14:textId="0460DB6B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Подбор парфюма </w:t>
      </w:r>
      <w:r w:rsidR="004706E5">
        <w:rPr>
          <w:lang w:val="ru-RU"/>
        </w:rPr>
        <w:t>со скидками</w:t>
      </w:r>
      <w:r w:rsidR="00C36DFD">
        <w:rPr>
          <w:lang w:val="ru-RU"/>
        </w:rPr>
        <w:t xml:space="preserve"> должен осуществляться при вводе пользователем следующей команды /</w:t>
      </w:r>
      <w:r w:rsidR="00C36DFD">
        <w:t>get</w:t>
      </w:r>
      <w:r w:rsidR="00A9217F">
        <w:rPr>
          <w:lang w:val="ru-RU"/>
        </w:rPr>
        <w:t>_</w:t>
      </w:r>
      <w:r w:rsidR="00C36DFD">
        <w:t>by</w:t>
      </w:r>
      <w:r w:rsidR="00A9217F">
        <w:rPr>
          <w:lang w:val="ru-RU"/>
        </w:rPr>
        <w:t>_</w:t>
      </w:r>
      <w:r w:rsidRPr="00C36DFD" w:rsidR="00C36DFD">
        <w:t>discount</w:t>
      </w:r>
      <w:r w:rsidR="00C36DFD">
        <w:rPr>
          <w:lang w:val="ru-RU"/>
        </w:rPr>
        <w:t>.</w:t>
      </w:r>
    </w:p>
    <w:p w:rsidR="00825828" w:rsidP="00825828" w:rsidRDefault="00230C42" w14:paraId="19471F9D" w14:textId="0D5C0036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 БД должен осуществиться поиск всех позиций парфюма со скидками.</w:t>
      </w:r>
    </w:p>
    <w:p w:rsidR="00825828" w:rsidP="00825828" w:rsidRDefault="00230C42" w14:paraId="3CC6A97C" w14:textId="7846F6F4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Выборка должна быть представлена следующим набором полей для каждой товарной позиции: </w:t>
      </w:r>
      <w:r w:rsidRPr="00123834">
        <w:rPr>
          <w:lang w:val="ru-RU"/>
        </w:rPr>
        <w:t>[</w:t>
      </w:r>
      <w:r w:rsidRPr="008F4024">
        <w:rPr>
          <w:lang w:val="ru-RU"/>
        </w:rPr>
        <w:t>Бренд</w:t>
      </w:r>
      <w:r w:rsidRP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>
        <w:rPr>
          <w:lang w:val="ru-RU"/>
        </w:rPr>
        <w:t>[</w:t>
      </w:r>
      <w:r w:rsidRPr="008F4024">
        <w:rPr>
          <w:lang w:val="ru-RU"/>
        </w:rPr>
        <w:t>Название парфюма</w:t>
      </w:r>
      <w:r w:rsidRP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>
        <w:rPr>
          <w:lang w:val="ru-RU"/>
        </w:rPr>
        <w:t>[</w:t>
      </w:r>
      <w:r>
        <w:rPr>
          <w:lang w:val="ru-RU"/>
        </w:rPr>
        <w:t>Т</w:t>
      </w:r>
      <w:r w:rsidRPr="008F4024">
        <w:rPr>
          <w:lang w:val="ru-RU"/>
        </w:rPr>
        <w:t>ип товара</w:t>
      </w:r>
      <w:r w:rsidRP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>
        <w:rPr>
          <w:lang w:val="ru-RU"/>
        </w:rPr>
        <w:t>[</w:t>
      </w:r>
      <w:r>
        <w:rPr>
          <w:lang w:val="ru-RU"/>
        </w:rPr>
        <w:t>Г</w:t>
      </w:r>
      <w:r w:rsidRPr="008F4024">
        <w:rPr>
          <w:lang w:val="ru-RU"/>
        </w:rPr>
        <w:t>од выпуска</w:t>
      </w:r>
      <w:r w:rsidRP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commentRangeStart w:id="4"/>
      <w:r w:rsidRPr="00123834">
        <w:rPr>
          <w:lang w:val="ru-RU"/>
        </w:rPr>
        <w:t>[</w:t>
      </w:r>
      <w:r w:rsidR="00DF36BD">
        <w:rPr>
          <w:lang w:val="ru-RU"/>
        </w:rPr>
        <w:t>Старая ц</w:t>
      </w:r>
      <w:r w:rsidRPr="008F4024">
        <w:rPr>
          <w:lang w:val="ru-RU"/>
        </w:rPr>
        <w:t>ена</w:t>
      </w:r>
      <w:r w:rsidRPr="00123834">
        <w:rPr>
          <w:lang w:val="ru-RU"/>
        </w:rPr>
        <w:t>]</w:t>
      </w:r>
      <w:r w:rsidR="00DF36BD">
        <w:rPr>
          <w:lang w:val="ru-RU"/>
        </w:rPr>
        <w:t xml:space="preserve">, </w:t>
      </w:r>
      <w:r w:rsidRPr="00123834" w:rsidR="00DF36BD">
        <w:rPr>
          <w:lang w:val="ru-RU"/>
        </w:rPr>
        <w:t>[</w:t>
      </w:r>
      <w:r w:rsidR="00DF36BD">
        <w:rPr>
          <w:lang w:val="ru-RU"/>
        </w:rPr>
        <w:t>Новая ц</w:t>
      </w:r>
      <w:r w:rsidRPr="008F4024" w:rsidR="00DF36BD">
        <w:rPr>
          <w:lang w:val="ru-RU"/>
        </w:rPr>
        <w:t>ена</w:t>
      </w:r>
      <w:r w:rsidRPr="00123834" w:rsidR="00DF36BD">
        <w:rPr>
          <w:lang w:val="ru-RU"/>
        </w:rPr>
        <w:t>]</w:t>
      </w:r>
      <w:r>
        <w:rPr>
          <w:lang w:val="ru-RU"/>
        </w:rPr>
        <w:t>.</w:t>
      </w:r>
      <w:commentRangeEnd w:id="4"/>
      <w:r w:rsidR="00DF36BD">
        <w:rPr>
          <w:rStyle w:val="CommentReference"/>
        </w:rPr>
        <w:commentReference w:id="4"/>
      </w:r>
    </w:p>
    <w:p w:rsidR="004A760F" w:rsidP="004A760F" w:rsidRDefault="004A760F" w14:paraId="34F2057F" w14:textId="77777777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Каждая товарная позиция должна выводиться на новой строке.</w:t>
      </w:r>
    </w:p>
    <w:p w:rsidR="00DF36BD" w:rsidP="00DC24F3" w:rsidRDefault="00DF36BD" w14:paraId="47C7CF95" w14:textId="5652F61E">
      <w:pPr>
        <w:pStyle w:val="ListParagraph"/>
        <w:numPr>
          <w:ilvl w:val="1"/>
          <w:numId w:val="8"/>
        </w:numPr>
        <w:rPr>
          <w:lang w:val="ru-RU"/>
        </w:rPr>
      </w:pPr>
      <w:r w:rsidRPr="004A760F">
        <w:rPr>
          <w:lang w:val="ru-RU"/>
        </w:rPr>
        <w:t>Результаты должны ограничиваться максимальным числом выводимых записей.</w:t>
      </w:r>
    </w:p>
    <w:p w:rsidRPr="00D70699" w:rsidR="00D70699" w:rsidP="00DC24F3" w:rsidRDefault="00D70699" w14:paraId="47B8ADF9" w14:textId="29E5ED18">
      <w:pPr>
        <w:pStyle w:val="ListParagraph"/>
        <w:numPr>
          <w:ilvl w:val="1"/>
          <w:numId w:val="8"/>
        </w:numPr>
        <w:rPr>
          <w:lang w:val="ru-RU"/>
        </w:rPr>
      </w:pPr>
      <w:r w:rsidRPr="00D70699">
        <w:rPr>
          <w:lang w:val="ru-RU"/>
        </w:rPr>
        <w:t>Если товаров со скидками не найдено, то в ответ должна выводиться фраза: «</w:t>
      </w:r>
      <w:r>
        <w:rPr>
          <w:lang w:val="ru-RU"/>
        </w:rPr>
        <w:t xml:space="preserve">К сожалению, на данный момент скидок на товары </w:t>
      </w:r>
      <w:r w:rsidR="00CC56CB">
        <w:rPr>
          <w:lang w:val="ru-RU"/>
        </w:rPr>
        <w:t>отсутствуют</w:t>
      </w:r>
      <w:r w:rsidRPr="00D70699">
        <w:rPr>
          <w:lang w:val="ru-RU"/>
        </w:rPr>
        <w:t>».</w:t>
      </w:r>
    </w:p>
    <w:p w:rsidR="004706E5" w:rsidP="004706E5" w:rsidRDefault="004706E5" w14:paraId="22AAC2FE" w14:textId="1FD3AA9F">
      <w:pPr>
        <w:pStyle w:val="Heading1"/>
      </w:pPr>
      <w:r>
        <w:t>Требования к поведению чат-бота при подборе случайного парфюма</w:t>
      </w:r>
    </w:p>
    <w:p w:rsidR="006A19E2" w:rsidP="006A19E2" w:rsidRDefault="006A19E2" w14:paraId="488AE761" w14:textId="1CCC7999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Подбор случайного парфюма должен осуществляться при вводе пользователем следующей команды /</w:t>
      </w:r>
      <w:r>
        <w:t>get</w:t>
      </w:r>
      <w:r w:rsidR="009F5E2D">
        <w:rPr>
          <w:lang w:val="ru-RU"/>
        </w:rPr>
        <w:t>_</w:t>
      </w:r>
      <w:r>
        <w:t>by</w:t>
      </w:r>
      <w:r w:rsidR="009F5E2D">
        <w:rPr>
          <w:lang w:val="ru-RU"/>
        </w:rPr>
        <w:t>_</w:t>
      </w:r>
      <w:r>
        <w:t>random</w:t>
      </w:r>
      <w:r w:rsidRPr="006A19E2">
        <w:rPr>
          <w:lang w:val="ru-RU"/>
        </w:rPr>
        <w:t xml:space="preserve"> </w:t>
      </w:r>
      <w:r w:rsidRPr="00E072A8" w:rsidR="00E072A8">
        <w:rPr>
          <w:lang w:val="ru-RU"/>
        </w:rPr>
        <w:t>[</w:t>
      </w:r>
      <w:r w:rsidR="00E072A8">
        <w:rPr>
          <w:lang w:val="ru-RU"/>
        </w:rPr>
        <w:t>условие</w:t>
      </w:r>
      <w:r w:rsidRPr="00E072A8" w:rsidR="00E072A8">
        <w:rPr>
          <w:lang w:val="ru-RU"/>
        </w:rPr>
        <w:t>]</w:t>
      </w:r>
      <w:r w:rsidR="00E072A8">
        <w:rPr>
          <w:lang w:val="ru-RU"/>
        </w:rPr>
        <w:t xml:space="preserve">, где условие может быть: семейством, годом, </w:t>
      </w:r>
      <w:r w:rsidR="00BD06D8">
        <w:rPr>
          <w:lang w:val="ru-RU"/>
        </w:rPr>
        <w:t>брендом.</w:t>
      </w:r>
    </w:p>
    <w:p w:rsidR="00BD06D8" w:rsidP="00BD06D8" w:rsidRDefault="00BD06D8" w14:paraId="4EACE6F5" w14:textId="2957A02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Поиск в БД парфюма должен осуществляться по одному условию.</w:t>
      </w:r>
    </w:p>
    <w:p w:rsidR="00A871F6" w:rsidP="00A871F6" w:rsidRDefault="00A871F6" w14:paraId="1E55774C" w14:textId="3F7D9CF9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Если пользователь ввёл более одного условия, то в ответ должна выводиться фраза: «Введите только одно условие</w:t>
      </w:r>
      <w:r w:rsidR="00DF4BD6">
        <w:rPr>
          <w:lang w:val="ru-RU"/>
        </w:rPr>
        <w:t xml:space="preserve"> из указанных категорий</w:t>
      </w:r>
      <w:r>
        <w:rPr>
          <w:lang w:val="ru-RU"/>
        </w:rPr>
        <w:t>: семейство ароматов, или бренд, или год выпуска</w:t>
      </w:r>
      <w:r w:rsidR="00DF4BD6">
        <w:rPr>
          <w:lang w:val="ru-RU"/>
        </w:rPr>
        <w:t>. Например, /</w:t>
      </w:r>
      <w:r w:rsidR="00DF4BD6">
        <w:t>get</w:t>
      </w:r>
      <w:r w:rsidR="009F5E2D">
        <w:rPr>
          <w:lang w:val="ru-RU"/>
        </w:rPr>
        <w:t>_</w:t>
      </w:r>
      <w:r w:rsidR="00DF4BD6">
        <w:t>by</w:t>
      </w:r>
      <w:r w:rsidR="009F5E2D">
        <w:rPr>
          <w:lang w:val="ru-RU"/>
        </w:rPr>
        <w:t>_</w:t>
      </w:r>
      <w:r w:rsidR="00DF4BD6">
        <w:t>random</w:t>
      </w:r>
      <w:r w:rsidRPr="006A19E2" w:rsidR="00DF4BD6">
        <w:rPr>
          <w:lang w:val="ru-RU"/>
        </w:rPr>
        <w:t xml:space="preserve"> </w:t>
      </w:r>
      <w:proofErr w:type="spellStart"/>
      <w:r w:rsidR="00DF4BD6">
        <w:t>dior</w:t>
      </w:r>
      <w:proofErr w:type="spellEnd"/>
      <w:r>
        <w:rPr>
          <w:lang w:val="ru-RU"/>
        </w:rPr>
        <w:t>»</w:t>
      </w:r>
      <w:r w:rsidR="00875E83">
        <w:t>.</w:t>
      </w:r>
    </w:p>
    <w:p w:rsidR="00A871F6" w:rsidP="00BD06D8" w:rsidRDefault="00875E83" w14:paraId="21A6FD70" w14:textId="6BEBB3C3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Если пользователь ввёл одно условие, то требуется </w:t>
      </w:r>
      <w:r w:rsidR="00746DD5">
        <w:rPr>
          <w:lang w:val="ru-RU"/>
        </w:rPr>
        <w:t xml:space="preserve">реализовать </w:t>
      </w:r>
      <w:r>
        <w:rPr>
          <w:lang w:val="ru-RU"/>
        </w:rPr>
        <w:t xml:space="preserve">поиск по брендам, году выпуска и </w:t>
      </w:r>
      <w:r w:rsidR="00746DD5">
        <w:rPr>
          <w:lang w:val="ru-RU"/>
        </w:rPr>
        <w:t>семействам. Если условие найдено в какой-либо категории, то следует выбрать из этой категории</w:t>
      </w:r>
      <w:r w:rsidR="00E55000">
        <w:rPr>
          <w:lang w:val="ru-RU"/>
        </w:rPr>
        <w:t xml:space="preserve"> случайную товарную позицию и вывести результат.</w:t>
      </w:r>
    </w:p>
    <w:p w:rsidR="00E55000" w:rsidP="00BD06D8" w:rsidRDefault="00E55000" w14:paraId="4C5C2AC3" w14:textId="40848808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Если условие не найдено в указанных категориях</w:t>
      </w:r>
      <w:r w:rsidR="00F96634">
        <w:rPr>
          <w:lang w:val="ru-RU"/>
        </w:rPr>
        <w:t>,</w:t>
      </w:r>
      <w:r>
        <w:rPr>
          <w:lang w:val="ru-RU"/>
        </w:rPr>
        <w:t xml:space="preserve"> </w:t>
      </w:r>
      <w:r w:rsidR="00F96634">
        <w:rPr>
          <w:lang w:val="ru-RU"/>
        </w:rPr>
        <w:t>то в ответ должна выводиться фраза: «По вашему запросу ничего не найдено. Попробуйте скорректировать условие и повторить команду»</w:t>
      </w:r>
      <w:r w:rsidRPr="00F96634" w:rsidR="00F96634">
        <w:rPr>
          <w:lang w:val="ru-RU"/>
        </w:rPr>
        <w:t>.</w:t>
      </w:r>
    </w:p>
    <w:p w:rsidRPr="00D644C5" w:rsidR="00D644C5" w:rsidP="00D644C5" w:rsidRDefault="00D644C5" w14:paraId="40325F66" w14:textId="055F33D7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Вывод результата должен быть представлен следующим набором полей </w:t>
      </w:r>
      <w:r w:rsidRPr="00D644C5">
        <w:rPr>
          <w:lang w:val="ru-RU"/>
        </w:rPr>
        <w:t>[Бренд], [Название парфюма], [Тип товара], [Год выпуска],</w:t>
      </w:r>
      <w:r>
        <w:rPr>
          <w:lang w:val="ru-RU"/>
        </w:rPr>
        <w:t xml:space="preserve"> </w:t>
      </w:r>
      <w:r w:rsidRPr="00D644C5">
        <w:rPr>
          <w:lang w:val="ru-RU"/>
        </w:rPr>
        <w:t>[</w:t>
      </w:r>
      <w:r>
        <w:rPr>
          <w:lang w:val="ru-RU"/>
        </w:rPr>
        <w:t>Семейство</w:t>
      </w:r>
      <w:r w:rsidRPr="00D644C5">
        <w:rPr>
          <w:lang w:val="ru-RU"/>
        </w:rPr>
        <w:t>]</w:t>
      </w:r>
      <w:r>
        <w:rPr>
          <w:lang w:val="ru-RU"/>
        </w:rPr>
        <w:t>,</w:t>
      </w:r>
      <w:r w:rsidRPr="00D644C5">
        <w:rPr>
          <w:lang w:val="ru-RU"/>
        </w:rPr>
        <w:t xml:space="preserve"> [Цена].</w:t>
      </w:r>
    </w:p>
    <w:p w:rsidR="004706E5" w:rsidP="004706E5" w:rsidRDefault="004706E5" w14:paraId="36C642EF" w14:textId="66139A3B">
      <w:pPr>
        <w:pStyle w:val="Heading1"/>
      </w:pPr>
      <w:r>
        <w:t xml:space="preserve">Требования к поведению чат-бота при подборе самого дорогого </w:t>
      </w:r>
      <w:r w:rsidR="000B0F4C">
        <w:t>бренда</w:t>
      </w:r>
      <w:r>
        <w:t xml:space="preserve"> за выбранный год</w:t>
      </w:r>
    </w:p>
    <w:p w:rsidR="00304626" w:rsidP="007D77DC" w:rsidRDefault="00304626" w14:paraId="1D1854D5" w14:textId="7C22ED1C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Подбор </w:t>
      </w:r>
      <w:r w:rsidR="007A34D9">
        <w:rPr>
          <w:lang w:val="ru-RU"/>
        </w:rPr>
        <w:t>самого дорогого бренда за год</w:t>
      </w:r>
      <w:r>
        <w:rPr>
          <w:lang w:val="ru-RU"/>
        </w:rPr>
        <w:t xml:space="preserve"> должен осуществляться при вводе пользователем следующей команды /</w:t>
      </w:r>
      <w:r>
        <w:t>get</w:t>
      </w:r>
      <w:r w:rsidR="009F5E2D">
        <w:rPr>
          <w:lang w:val="ru-RU"/>
        </w:rPr>
        <w:t>_</w:t>
      </w:r>
      <w:r>
        <w:t>by</w:t>
      </w:r>
      <w:r w:rsidR="009F5E2D">
        <w:rPr>
          <w:lang w:val="ru-RU"/>
        </w:rPr>
        <w:t>_</w:t>
      </w:r>
      <w:r w:rsidRPr="007D77DC" w:rsidR="007D77DC">
        <w:t>expensive</w:t>
      </w:r>
      <w:r w:rsidRPr="007D77DC" w:rsidR="007D77DC">
        <w:rPr>
          <w:lang w:val="ru-RU"/>
        </w:rPr>
        <w:t xml:space="preserve"> </w:t>
      </w:r>
      <w:r w:rsidRPr="00E072A8">
        <w:rPr>
          <w:lang w:val="ru-RU"/>
        </w:rPr>
        <w:t>[</w:t>
      </w:r>
      <w:r w:rsidR="007D77DC">
        <w:rPr>
          <w:lang w:val="ru-RU"/>
        </w:rPr>
        <w:t>год</w:t>
      </w:r>
      <w:r w:rsidRPr="00E072A8">
        <w:rPr>
          <w:lang w:val="ru-RU"/>
        </w:rPr>
        <w:t>]</w:t>
      </w:r>
      <w:r>
        <w:rPr>
          <w:lang w:val="ru-RU"/>
        </w:rPr>
        <w:t xml:space="preserve">, где </w:t>
      </w:r>
      <w:r w:rsidRPr="007D77DC" w:rsidR="007D77DC">
        <w:rPr>
          <w:lang w:val="ru-RU"/>
        </w:rPr>
        <w:t>[</w:t>
      </w:r>
      <w:r w:rsidR="007D77DC">
        <w:rPr>
          <w:lang w:val="ru-RU"/>
        </w:rPr>
        <w:t>год</w:t>
      </w:r>
      <w:r w:rsidRPr="007D77DC" w:rsidR="007D77DC">
        <w:rPr>
          <w:lang w:val="ru-RU"/>
        </w:rPr>
        <w:t>]</w:t>
      </w:r>
      <w:r w:rsidR="007D77DC">
        <w:rPr>
          <w:lang w:val="ru-RU"/>
        </w:rPr>
        <w:t xml:space="preserve"> – введённый пользователем год в формате ГГГГ</w:t>
      </w:r>
      <w:r>
        <w:rPr>
          <w:lang w:val="ru-RU"/>
        </w:rPr>
        <w:t>.</w:t>
      </w:r>
    </w:p>
    <w:p w:rsidR="007A34D9" w:rsidP="00304626" w:rsidRDefault="007A34D9" w14:paraId="6CF5CD90" w14:textId="1F8044D5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Пользователь должен ввести год в формате ГГГГ.</w:t>
      </w:r>
    </w:p>
    <w:p w:rsidR="005D7AEB" w:rsidP="005D7AEB" w:rsidRDefault="007A34D9" w14:paraId="17C8128A" w14:textId="38C65B6D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Если пользователь </w:t>
      </w:r>
      <w:r w:rsidR="005D7AEB">
        <w:rPr>
          <w:lang w:val="ru-RU"/>
        </w:rPr>
        <w:t>ввёл менее 4-х или более 4-х символов после команды, то должна выводиться фраза: «Введите год в формате ГГГГ. Например, 2019»</w:t>
      </w:r>
      <w:r w:rsidRPr="007A34D9" w:rsidR="005D7AEB">
        <w:rPr>
          <w:lang w:val="ru-RU"/>
        </w:rPr>
        <w:t>.</w:t>
      </w:r>
    </w:p>
    <w:p w:rsidR="007A34D9" w:rsidP="00304626" w:rsidRDefault="005D7AEB" w14:paraId="16DD64B1" w14:textId="3B661CB8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Если пользователь ввёл 4 символа после команды, то должен быть осуществлён поиск в БД</w:t>
      </w:r>
      <w:r w:rsidR="00E610CC">
        <w:rPr>
          <w:lang w:val="ru-RU"/>
        </w:rPr>
        <w:t xml:space="preserve"> товаров с годом выпуска, введённым пользователем.</w:t>
      </w:r>
    </w:p>
    <w:p w:rsidR="00CC56CB" w:rsidP="00CC56CB" w:rsidRDefault="009E34B2" w14:paraId="65C48A92" w14:textId="5B8C971D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Если товаров с указанным годом выпуска не найдено, то должна выводиться фраза: </w:t>
      </w:r>
      <w:r w:rsidR="00CC56CB">
        <w:rPr>
          <w:lang w:val="ru-RU"/>
        </w:rPr>
        <w:t xml:space="preserve">«По вашему запросу ничего не найдено. Попробуйте </w:t>
      </w:r>
      <w:r w:rsidR="002E7E6E">
        <w:rPr>
          <w:lang w:val="ru-RU"/>
        </w:rPr>
        <w:t>написать другой год</w:t>
      </w:r>
      <w:r w:rsidR="00CC56CB">
        <w:rPr>
          <w:lang w:val="ru-RU"/>
        </w:rPr>
        <w:t xml:space="preserve"> и повторить команду»</w:t>
      </w:r>
      <w:r w:rsidRPr="00F96634" w:rsidR="00CC56CB">
        <w:rPr>
          <w:lang w:val="ru-RU"/>
        </w:rPr>
        <w:t>.</w:t>
      </w:r>
    </w:p>
    <w:p w:rsidR="009E34B2" w:rsidP="009E34B2" w:rsidRDefault="002E7E6E" w14:paraId="08CE6161" w14:textId="1DFC0987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Если </w:t>
      </w:r>
      <w:r w:rsidR="003115BB">
        <w:rPr>
          <w:lang w:val="ru-RU"/>
        </w:rPr>
        <w:t xml:space="preserve">товары с указанным годом выпуска найдены, то необходимо по каждому бренду подсчитать </w:t>
      </w:r>
      <w:r w:rsidR="001D7BB7">
        <w:rPr>
          <w:lang w:val="ru-RU"/>
        </w:rPr>
        <w:t>стоимость всех товаров в его рамках и вывести пользователю ТОП-</w:t>
      </w:r>
      <w:r w:rsidR="0046001E">
        <w:rPr>
          <w:lang w:val="ru-RU"/>
        </w:rPr>
        <w:t>3 самых дорогих брендов за указанный год.</w:t>
      </w:r>
    </w:p>
    <w:p w:rsidR="0046001E" w:rsidP="009E34B2" w:rsidRDefault="0046001E" w14:paraId="638CDAD3" w14:textId="77777777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Вывод результата должен быть представлен следующим набором полей:</w:t>
      </w:r>
    </w:p>
    <w:p w:rsidR="00451FCB" w:rsidP="00451FCB" w:rsidRDefault="00451FCB" w14:paraId="7BBFECFA" w14:textId="112964AF">
      <w:pPr>
        <w:ind w:left="360" w:firstLine="0"/>
        <w:rPr>
          <w:lang w:val="ru-RU"/>
        </w:rPr>
      </w:pPr>
      <w:r>
        <w:rPr>
          <w:lang w:val="ru-RU"/>
        </w:rPr>
        <w:t xml:space="preserve">Первая строка: </w:t>
      </w:r>
      <w:r w:rsidR="000A6465">
        <w:rPr>
          <w:lang w:val="ru-RU"/>
        </w:rPr>
        <w:t xml:space="preserve">Самые дорогие бренды за </w:t>
      </w:r>
      <w:r w:rsidRPr="00451FCB">
        <w:rPr>
          <w:lang w:val="ru-RU"/>
        </w:rPr>
        <w:t>[</w:t>
      </w:r>
      <w:proofErr w:type="gramStart"/>
      <w:r>
        <w:rPr>
          <w:lang w:val="ru-RU"/>
        </w:rPr>
        <w:t>Год</w:t>
      </w:r>
      <w:proofErr w:type="gramEnd"/>
      <w:r>
        <w:rPr>
          <w:lang w:val="ru-RU"/>
        </w:rPr>
        <w:t xml:space="preserve"> введённый пользователем</w:t>
      </w:r>
      <w:r w:rsidRPr="00451FCB">
        <w:rPr>
          <w:lang w:val="ru-RU"/>
        </w:rPr>
        <w:t>]</w:t>
      </w:r>
    </w:p>
    <w:p w:rsidR="0046001E" w:rsidP="00451FCB" w:rsidRDefault="00451FCB" w14:paraId="690630E5" w14:textId="07017EB0">
      <w:pPr>
        <w:ind w:left="360" w:firstLine="0"/>
        <w:rPr>
          <w:lang w:val="ru-RU"/>
        </w:rPr>
      </w:pPr>
      <w:r>
        <w:rPr>
          <w:lang w:val="ru-RU"/>
        </w:rPr>
        <w:t>Вторая</w:t>
      </w:r>
      <w:r w:rsidR="00007B74">
        <w:rPr>
          <w:lang w:val="ru-RU"/>
        </w:rPr>
        <w:t xml:space="preserve"> </w:t>
      </w:r>
      <w:r>
        <w:rPr>
          <w:lang w:val="ru-RU"/>
        </w:rPr>
        <w:t>строка:</w:t>
      </w:r>
      <w:r w:rsidR="00007B74">
        <w:rPr>
          <w:lang w:val="ru-RU"/>
        </w:rPr>
        <w:t xml:space="preserve"> 1 -</w:t>
      </w:r>
      <w:r w:rsidRPr="00451FCB" w:rsidR="0046001E">
        <w:rPr>
          <w:lang w:val="ru-RU"/>
        </w:rPr>
        <w:t xml:space="preserve"> [Бренд], [Цена</w:t>
      </w:r>
      <w:r w:rsidR="000A6465">
        <w:rPr>
          <w:lang w:val="ru-RU"/>
        </w:rPr>
        <w:t xml:space="preserve"> всех товаров</w:t>
      </w:r>
      <w:r w:rsidRPr="00451FCB" w:rsidR="0046001E">
        <w:rPr>
          <w:lang w:val="ru-RU"/>
        </w:rPr>
        <w:t>].</w:t>
      </w:r>
    </w:p>
    <w:p w:rsidR="00007B74" w:rsidP="00007B74" w:rsidRDefault="00007B74" w14:paraId="7AD25D42" w14:textId="5E58EC3D">
      <w:pPr>
        <w:ind w:left="360" w:firstLine="0"/>
        <w:rPr>
          <w:lang w:val="ru-RU"/>
        </w:rPr>
      </w:pPr>
      <w:r>
        <w:rPr>
          <w:lang w:val="ru-RU"/>
        </w:rPr>
        <w:t>Третья строка: 2 -</w:t>
      </w:r>
      <w:r w:rsidRPr="00451FCB">
        <w:rPr>
          <w:lang w:val="ru-RU"/>
        </w:rPr>
        <w:t xml:space="preserve"> [Бренд], [Цена</w:t>
      </w:r>
      <w:r>
        <w:rPr>
          <w:lang w:val="ru-RU"/>
        </w:rPr>
        <w:t xml:space="preserve"> всех товаров</w:t>
      </w:r>
      <w:r w:rsidRPr="00451FCB">
        <w:rPr>
          <w:lang w:val="ru-RU"/>
        </w:rPr>
        <w:t>].</w:t>
      </w:r>
    </w:p>
    <w:p w:rsidR="00007B74" w:rsidP="00007B74" w:rsidRDefault="00007B74" w14:paraId="73509BA5" w14:textId="130C6A5B">
      <w:pPr>
        <w:ind w:left="360" w:firstLine="0"/>
        <w:rPr>
          <w:lang w:val="ru-RU"/>
        </w:rPr>
      </w:pPr>
      <w:r>
        <w:rPr>
          <w:lang w:val="ru-RU"/>
        </w:rPr>
        <w:t>Четвёртая строка: 3 -</w:t>
      </w:r>
      <w:r w:rsidRPr="00451FCB">
        <w:rPr>
          <w:lang w:val="ru-RU"/>
        </w:rPr>
        <w:t xml:space="preserve"> [Бренд], [Цена</w:t>
      </w:r>
      <w:r>
        <w:rPr>
          <w:lang w:val="ru-RU"/>
        </w:rPr>
        <w:t xml:space="preserve"> всех товаров</w:t>
      </w:r>
      <w:r w:rsidRPr="00451FCB">
        <w:rPr>
          <w:lang w:val="ru-RU"/>
        </w:rPr>
        <w:t>].</w:t>
      </w:r>
    </w:p>
    <w:p w:rsidR="009E34B2" w:rsidP="00304626" w:rsidRDefault="005D2B5C" w14:paraId="57688799" w14:textId="76310044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Позиции результатов по брендам должны быть выведены в порядке убывания цены всех товаров. </w:t>
      </w:r>
    </w:p>
    <w:p w:rsidR="004706E5" w:rsidP="004706E5" w:rsidRDefault="004706E5" w14:paraId="57CA0769" w14:textId="433A1002">
      <w:pPr>
        <w:pStyle w:val="Heading1"/>
      </w:pPr>
      <w:r>
        <w:t>Требования к поведению чат-бота при подборе новинок парфюма</w:t>
      </w:r>
    </w:p>
    <w:p w:rsidR="00780F3D" w:rsidP="00780F3D" w:rsidRDefault="00780F3D" w14:paraId="23C99345" w14:textId="36E93545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Подбор новинок парфюма должен осуществляться при вводе пользователем следующей команды /</w:t>
      </w:r>
      <w:r w:rsidR="0070443C">
        <w:t>get</w:t>
      </w:r>
      <w:r w:rsidRPr="0070443C" w:rsidR="0070443C">
        <w:rPr>
          <w:lang w:val="ru-RU"/>
        </w:rPr>
        <w:t>_</w:t>
      </w:r>
      <w:r w:rsidR="0070443C">
        <w:t>by</w:t>
      </w:r>
      <w:r w:rsidRPr="0070443C" w:rsidR="0070443C">
        <w:rPr>
          <w:lang w:val="ru-RU"/>
        </w:rPr>
        <w:t>_</w:t>
      </w:r>
      <w:r w:rsidR="0070443C">
        <w:t>new</w:t>
      </w:r>
      <w:r>
        <w:rPr>
          <w:lang w:val="ru-RU"/>
        </w:rPr>
        <w:t>.</w:t>
      </w:r>
    </w:p>
    <w:p w:rsidR="00780F3D" w:rsidP="00780F3D" w:rsidRDefault="00780F3D" w14:paraId="0723888D" w14:textId="01FB4EA9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 БД должен осуществиться поиск позиций парфюма с</w:t>
      </w:r>
      <w:r w:rsidRPr="00780F3D">
        <w:rPr>
          <w:lang w:val="ru-RU"/>
        </w:rPr>
        <w:t xml:space="preserve"> </w:t>
      </w:r>
      <w:r w:rsidR="00A078C8">
        <w:rPr>
          <w:lang w:val="ru-RU"/>
        </w:rPr>
        <w:t>датой выпуска не старше 3 месяцев от текущей даты</w:t>
      </w:r>
      <w:r>
        <w:rPr>
          <w:lang w:val="ru-RU"/>
        </w:rPr>
        <w:t>.</w:t>
      </w:r>
    </w:p>
    <w:p w:rsidR="00780F3D" w:rsidP="00780F3D" w:rsidRDefault="00780F3D" w14:paraId="793A2B76" w14:textId="044C6575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Выборка должна быть представлена следующим набором полей для каждой товарной позиции: </w:t>
      </w:r>
      <w:r w:rsidRPr="00123834">
        <w:rPr>
          <w:lang w:val="ru-RU"/>
        </w:rPr>
        <w:t>[</w:t>
      </w:r>
      <w:r w:rsidRPr="008F4024">
        <w:rPr>
          <w:lang w:val="ru-RU"/>
        </w:rPr>
        <w:t>Бренд</w:t>
      </w:r>
      <w:r w:rsidRP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>
        <w:rPr>
          <w:lang w:val="ru-RU"/>
        </w:rPr>
        <w:t>[</w:t>
      </w:r>
      <w:r w:rsidRPr="008F4024">
        <w:rPr>
          <w:lang w:val="ru-RU"/>
        </w:rPr>
        <w:t>Название парфюма</w:t>
      </w:r>
      <w:r w:rsidRP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>
        <w:rPr>
          <w:lang w:val="ru-RU"/>
        </w:rPr>
        <w:t>[</w:t>
      </w:r>
      <w:r>
        <w:rPr>
          <w:lang w:val="ru-RU"/>
        </w:rPr>
        <w:t>Т</w:t>
      </w:r>
      <w:r w:rsidRPr="008F4024">
        <w:rPr>
          <w:lang w:val="ru-RU"/>
        </w:rPr>
        <w:t>ип товара</w:t>
      </w:r>
      <w:r w:rsidRP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>
        <w:rPr>
          <w:lang w:val="ru-RU"/>
        </w:rPr>
        <w:t>[</w:t>
      </w:r>
      <w:r w:rsidR="000C7BA9">
        <w:rPr>
          <w:lang w:val="ru-RU"/>
        </w:rPr>
        <w:t>Дата</w:t>
      </w:r>
      <w:r w:rsidRPr="008F4024">
        <w:rPr>
          <w:lang w:val="ru-RU"/>
        </w:rPr>
        <w:t xml:space="preserve"> выпуска</w:t>
      </w:r>
      <w:r w:rsidRP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>
        <w:rPr>
          <w:lang w:val="ru-RU"/>
        </w:rPr>
        <w:t>[</w:t>
      </w:r>
      <w:r w:rsidR="000C7BA9">
        <w:rPr>
          <w:lang w:val="ru-RU"/>
        </w:rPr>
        <w:t>Ц</w:t>
      </w:r>
      <w:r w:rsidRPr="008F4024">
        <w:rPr>
          <w:lang w:val="ru-RU"/>
        </w:rPr>
        <w:t>ена</w:t>
      </w:r>
      <w:r w:rsidRPr="00123834">
        <w:rPr>
          <w:lang w:val="ru-RU"/>
        </w:rPr>
        <w:t>]</w:t>
      </w:r>
      <w:r>
        <w:rPr>
          <w:lang w:val="ru-RU"/>
        </w:rPr>
        <w:t>.</w:t>
      </w:r>
    </w:p>
    <w:p w:rsidR="00780F3D" w:rsidP="00780F3D" w:rsidRDefault="00780F3D" w14:paraId="47A24E72" w14:textId="77777777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Каждая товарная позиция должна выводиться на новой строке.</w:t>
      </w:r>
    </w:p>
    <w:p w:rsidR="00780F3D" w:rsidP="00780F3D" w:rsidRDefault="00780F3D" w14:paraId="38A83991" w14:textId="77777777">
      <w:pPr>
        <w:pStyle w:val="ListParagraph"/>
        <w:numPr>
          <w:ilvl w:val="1"/>
          <w:numId w:val="8"/>
        </w:numPr>
        <w:rPr>
          <w:lang w:val="ru-RU"/>
        </w:rPr>
      </w:pPr>
      <w:r w:rsidRPr="004A760F">
        <w:rPr>
          <w:lang w:val="ru-RU"/>
        </w:rPr>
        <w:t>Результаты должны ограничиваться максимальным числом выводимых записей.</w:t>
      </w:r>
    </w:p>
    <w:p w:rsidRPr="00D70699" w:rsidR="00780F3D" w:rsidP="00780F3D" w:rsidRDefault="00780F3D" w14:paraId="28B53476" w14:textId="788064E4">
      <w:pPr>
        <w:pStyle w:val="ListParagraph"/>
        <w:numPr>
          <w:ilvl w:val="1"/>
          <w:numId w:val="8"/>
        </w:numPr>
        <w:rPr>
          <w:lang w:val="ru-RU"/>
        </w:rPr>
      </w:pPr>
      <w:r w:rsidRPr="00D70699">
        <w:rPr>
          <w:lang w:val="ru-RU"/>
        </w:rPr>
        <w:t>Если товаров со скидками не найдено, то в ответ должна выводиться фраза: «</w:t>
      </w:r>
      <w:r w:rsidR="0019362A">
        <w:rPr>
          <w:lang w:val="ru-RU"/>
        </w:rPr>
        <w:t xml:space="preserve">К сожалению, ничего новенького </w:t>
      </w:r>
      <w:r w:rsidRPr="006D2F2A" w:rsidR="0019362A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D70699">
        <w:rPr>
          <w:lang w:val="ru-RU"/>
        </w:rPr>
        <w:t>».</w:t>
      </w:r>
    </w:p>
    <w:p w:rsidR="0019362A" w:rsidP="0019362A" w:rsidRDefault="0019362A" w14:paraId="16D09E0F" w14:textId="637E83D8">
      <w:pPr>
        <w:pStyle w:val="Heading1"/>
      </w:pPr>
      <w:r>
        <w:t>Требования к поведению чат-бота при подборе парфюма по новизне</w:t>
      </w:r>
    </w:p>
    <w:p w:rsidR="00E729F8" w:rsidP="00E729F8" w:rsidRDefault="00E729F8" w14:paraId="37C0801E" w14:textId="6DEE83BF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Подбор парфюма по новизне должен осуществляться при вводе пользователем одно</w:t>
      </w:r>
      <w:r w:rsidR="00866A11">
        <w:rPr>
          <w:lang w:val="ru-RU"/>
        </w:rPr>
        <w:t>й</w:t>
      </w:r>
      <w:r>
        <w:rPr>
          <w:lang w:val="ru-RU"/>
        </w:rPr>
        <w:t xml:space="preserve"> из нижеперечисленных команд:</w:t>
      </w:r>
    </w:p>
    <w:p w:rsidRPr="00B95B80" w:rsidR="00E729F8" w:rsidP="00E729F8" w:rsidRDefault="00E729F8" w14:paraId="6EFFC601" w14:textId="5BD74AF1">
      <w:pPr>
        <w:pStyle w:val="ListParagraph"/>
        <w:numPr>
          <w:ilvl w:val="0"/>
          <w:numId w:val="10"/>
        </w:numPr>
        <w:rPr>
          <w:lang w:val="ru-RU"/>
        </w:rPr>
      </w:pPr>
      <w:r w:rsidRPr="00B95B80">
        <w:rPr>
          <w:lang w:val="ru-RU"/>
        </w:rPr>
        <w:t>/</w:t>
      </w:r>
      <w:r w:rsidR="004178E0">
        <w:t>get</w:t>
      </w:r>
      <w:r w:rsidRPr="004178E0" w:rsidR="004178E0">
        <w:rPr>
          <w:lang w:val="ru-RU"/>
        </w:rPr>
        <w:t>_</w:t>
      </w:r>
      <w:r w:rsidR="004178E0">
        <w:t>novelty</w:t>
      </w:r>
      <w:r w:rsidRPr="004178E0" w:rsidR="004178E0">
        <w:rPr>
          <w:lang w:val="ru-RU"/>
        </w:rPr>
        <w:t>_</w:t>
      </w:r>
      <w:r w:rsidR="00F815ED">
        <w:t>month</w:t>
      </w:r>
      <w:r w:rsidRPr="00B95B80" w:rsidR="00B95B80">
        <w:rPr>
          <w:lang w:val="ru-RU"/>
        </w:rPr>
        <w:t xml:space="preserve"> – </w:t>
      </w:r>
      <w:r w:rsidR="00B95B80">
        <w:rPr>
          <w:lang w:val="ru-RU"/>
        </w:rPr>
        <w:t>поиск</w:t>
      </w:r>
      <w:r w:rsidRPr="00B95B80" w:rsidR="00B95B80">
        <w:rPr>
          <w:lang w:val="ru-RU"/>
        </w:rPr>
        <w:t xml:space="preserve"> </w:t>
      </w:r>
      <w:r w:rsidR="00B95B80">
        <w:rPr>
          <w:lang w:val="ru-RU"/>
        </w:rPr>
        <w:t>товарных позиций за последний месяц</w:t>
      </w:r>
    </w:p>
    <w:p w:rsidRPr="00B95B80" w:rsidR="00F815ED" w:rsidP="00F815ED" w:rsidRDefault="00F815ED" w14:paraId="33FA7118" w14:textId="066B29C9">
      <w:pPr>
        <w:pStyle w:val="ListParagraph"/>
        <w:numPr>
          <w:ilvl w:val="0"/>
          <w:numId w:val="10"/>
        </w:numPr>
        <w:rPr>
          <w:lang w:val="ru-RU"/>
        </w:rPr>
      </w:pPr>
      <w:r w:rsidRPr="00B95B80">
        <w:rPr>
          <w:lang w:val="ru-RU"/>
        </w:rPr>
        <w:t>/</w:t>
      </w:r>
      <w:r w:rsidR="004178E0">
        <w:t>get</w:t>
      </w:r>
      <w:r w:rsidRPr="004178E0" w:rsidR="004178E0">
        <w:rPr>
          <w:lang w:val="ru-RU"/>
        </w:rPr>
        <w:t>_</w:t>
      </w:r>
      <w:r w:rsidR="004178E0">
        <w:t>novelty</w:t>
      </w:r>
      <w:r w:rsidRPr="004178E0" w:rsidR="004178E0">
        <w:rPr>
          <w:lang w:val="ru-RU"/>
        </w:rPr>
        <w:t>_</w:t>
      </w:r>
      <w:r>
        <w:t>three</w:t>
      </w:r>
      <w:r w:rsidRPr="00B95B80">
        <w:rPr>
          <w:lang w:val="ru-RU"/>
        </w:rPr>
        <w:t>-</w:t>
      </w:r>
      <w:r>
        <w:t>month</w:t>
      </w:r>
      <w:r w:rsidR="00B95B80">
        <w:t>s</w:t>
      </w:r>
      <w:r w:rsidR="00B95B80">
        <w:rPr>
          <w:lang w:val="ru-RU"/>
        </w:rPr>
        <w:t xml:space="preserve"> </w:t>
      </w:r>
      <w:r w:rsidRPr="00B95B80" w:rsidR="00B95B80">
        <w:rPr>
          <w:lang w:val="ru-RU"/>
        </w:rPr>
        <w:t xml:space="preserve"> – </w:t>
      </w:r>
      <w:r w:rsidR="00B95B80">
        <w:rPr>
          <w:lang w:val="ru-RU"/>
        </w:rPr>
        <w:t>поиск</w:t>
      </w:r>
      <w:r w:rsidRPr="00B95B80" w:rsidR="00B95B80">
        <w:rPr>
          <w:lang w:val="ru-RU"/>
        </w:rPr>
        <w:t xml:space="preserve"> </w:t>
      </w:r>
      <w:r w:rsidR="00B95B80">
        <w:rPr>
          <w:lang w:val="ru-RU"/>
        </w:rPr>
        <w:t>товарных позиций за последние три месяца</w:t>
      </w:r>
    </w:p>
    <w:p w:rsidRPr="00B95B80" w:rsidR="00F815ED" w:rsidP="00F815ED" w:rsidRDefault="00B95B80" w14:paraId="7571BEB4" w14:textId="138191F7">
      <w:pPr>
        <w:pStyle w:val="ListParagraph"/>
        <w:numPr>
          <w:ilvl w:val="0"/>
          <w:numId w:val="10"/>
        </w:numPr>
        <w:rPr>
          <w:lang w:val="ru-RU"/>
        </w:rPr>
      </w:pPr>
      <w:r w:rsidRPr="00B95B80">
        <w:rPr>
          <w:lang w:val="ru-RU"/>
        </w:rPr>
        <w:t>/</w:t>
      </w:r>
      <w:r w:rsidR="004178E0">
        <w:t>get</w:t>
      </w:r>
      <w:r w:rsidRPr="004178E0" w:rsidR="004178E0">
        <w:rPr>
          <w:lang w:val="ru-RU"/>
        </w:rPr>
        <w:t>_</w:t>
      </w:r>
      <w:r w:rsidR="004178E0">
        <w:t>novelty</w:t>
      </w:r>
      <w:r w:rsidRPr="004178E0" w:rsidR="004178E0">
        <w:rPr>
          <w:lang w:val="ru-RU"/>
        </w:rPr>
        <w:t>_</w:t>
      </w:r>
      <w:r>
        <w:t>six</w:t>
      </w:r>
      <w:r w:rsidRPr="00B95B80">
        <w:rPr>
          <w:lang w:val="ru-RU"/>
        </w:rPr>
        <w:t>-</w:t>
      </w:r>
      <w:r>
        <w:t>months</w:t>
      </w:r>
      <w:r w:rsidRPr="00B95B80">
        <w:rPr>
          <w:lang w:val="ru-RU"/>
        </w:rPr>
        <w:t xml:space="preserve"> – </w:t>
      </w:r>
      <w:r>
        <w:rPr>
          <w:lang w:val="ru-RU"/>
        </w:rPr>
        <w:t>поиск</w:t>
      </w:r>
      <w:r w:rsidRPr="00B95B80">
        <w:rPr>
          <w:lang w:val="ru-RU"/>
        </w:rPr>
        <w:t xml:space="preserve"> </w:t>
      </w:r>
      <w:r>
        <w:rPr>
          <w:lang w:val="ru-RU"/>
        </w:rPr>
        <w:t>товарных позиций за последние шесть месяцев</w:t>
      </w:r>
    </w:p>
    <w:p w:rsidRPr="00B95B80" w:rsidR="00F815ED" w:rsidP="00E729F8" w:rsidRDefault="00B95B80" w14:paraId="2CE3A33F" w14:textId="08ADED8C">
      <w:pPr>
        <w:pStyle w:val="ListParagraph"/>
        <w:numPr>
          <w:ilvl w:val="0"/>
          <w:numId w:val="10"/>
        </w:numPr>
        <w:rPr>
          <w:lang w:val="ru-RU"/>
        </w:rPr>
      </w:pPr>
      <w:r w:rsidRPr="00B95B80">
        <w:rPr>
          <w:lang w:val="ru-RU"/>
        </w:rPr>
        <w:t>/</w:t>
      </w:r>
      <w:r w:rsidR="004178E0">
        <w:t>get</w:t>
      </w:r>
      <w:r w:rsidRPr="004178E0" w:rsidR="004178E0">
        <w:rPr>
          <w:lang w:val="ru-RU"/>
        </w:rPr>
        <w:t>_</w:t>
      </w:r>
      <w:r w:rsidR="004178E0">
        <w:t>novelty</w:t>
      </w:r>
      <w:r w:rsidRPr="004178E0" w:rsidR="004178E0">
        <w:rPr>
          <w:lang w:val="ru-RU"/>
        </w:rPr>
        <w:t>_</w:t>
      </w:r>
      <w:r>
        <w:t>six</w:t>
      </w:r>
      <w:r w:rsidRPr="00B95B80">
        <w:rPr>
          <w:lang w:val="ru-RU"/>
        </w:rPr>
        <w:t>-</w:t>
      </w:r>
      <w:r>
        <w:t>year</w:t>
      </w:r>
      <w:r>
        <w:rPr>
          <w:lang w:val="ru-RU"/>
        </w:rPr>
        <w:t xml:space="preserve"> </w:t>
      </w:r>
      <w:r w:rsidRPr="00B95B80">
        <w:rPr>
          <w:lang w:val="ru-RU"/>
        </w:rPr>
        <w:t xml:space="preserve"> – </w:t>
      </w:r>
      <w:r>
        <w:rPr>
          <w:lang w:val="ru-RU"/>
        </w:rPr>
        <w:t>поиск</w:t>
      </w:r>
      <w:r w:rsidRPr="00B95B80">
        <w:rPr>
          <w:lang w:val="ru-RU"/>
        </w:rPr>
        <w:t xml:space="preserve"> </w:t>
      </w:r>
      <w:r>
        <w:rPr>
          <w:lang w:val="ru-RU"/>
        </w:rPr>
        <w:t>товарных позиций за последний год</w:t>
      </w:r>
    </w:p>
    <w:p w:rsidR="00B95B80" w:rsidP="00B95B80" w:rsidRDefault="00491060" w14:paraId="6A23D5A5" w14:textId="02336423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При вводе какой-либо из вышеперечисленных команд должен осуществиться поиск в БД товарных позиций</w:t>
      </w:r>
      <w:r w:rsidR="00551591">
        <w:rPr>
          <w:lang w:val="ru-RU"/>
        </w:rPr>
        <w:t xml:space="preserve"> </w:t>
      </w:r>
      <w:r w:rsidR="00285112">
        <w:rPr>
          <w:lang w:val="ru-RU"/>
        </w:rPr>
        <w:t>с датой выпуска</w:t>
      </w:r>
      <w:r w:rsidR="001B3EFC">
        <w:rPr>
          <w:lang w:val="ru-RU"/>
        </w:rPr>
        <w:t>, которая попадает под следующие правила:</w:t>
      </w:r>
    </w:p>
    <w:p w:rsidRPr="00B95B80" w:rsidR="001B3EFC" w:rsidP="001B3EFC" w:rsidRDefault="001B3EFC" w14:paraId="5161AEA3" w14:textId="7F7E994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Для команды </w:t>
      </w:r>
      <w:r w:rsidRPr="00B95B80">
        <w:rPr>
          <w:lang w:val="ru-RU"/>
        </w:rPr>
        <w:t>/</w:t>
      </w:r>
      <w:r w:rsidR="004178E0">
        <w:t>get</w:t>
      </w:r>
      <w:r w:rsidRPr="004178E0" w:rsidR="004178E0">
        <w:rPr>
          <w:lang w:val="ru-RU"/>
        </w:rPr>
        <w:t>_</w:t>
      </w:r>
      <w:r w:rsidR="004178E0">
        <w:t>novelty</w:t>
      </w:r>
      <w:r w:rsidRPr="004178E0" w:rsidR="004178E0">
        <w:rPr>
          <w:lang w:val="ru-RU"/>
        </w:rPr>
        <w:t>_</w:t>
      </w:r>
      <w:r>
        <w:t>month</w:t>
      </w:r>
      <w:r>
        <w:rPr>
          <w:lang w:val="ru-RU"/>
        </w:rPr>
        <w:t xml:space="preserve">: </w:t>
      </w:r>
      <w:r w:rsidRPr="004E6DE4" w:rsidR="004E6DE4">
        <w:rPr>
          <w:lang w:val="ru-RU"/>
        </w:rPr>
        <w:t>[</w:t>
      </w:r>
      <w:r w:rsidR="004E6DE4">
        <w:rPr>
          <w:lang w:val="ru-RU"/>
        </w:rPr>
        <w:t>дата выпуска</w:t>
      </w:r>
      <w:r w:rsidRPr="004E6DE4" w:rsidR="004E6DE4">
        <w:rPr>
          <w:lang w:val="ru-RU"/>
        </w:rPr>
        <w:t>]</w:t>
      </w:r>
      <w:r w:rsidR="004E6DE4">
        <w:rPr>
          <w:lang w:val="ru-RU"/>
        </w:rPr>
        <w:t xml:space="preserve"> </w:t>
      </w:r>
      <w:r w:rsidRPr="002F60B8" w:rsidR="00B63126">
        <w:rPr>
          <w:lang w:val="ru-RU"/>
        </w:rPr>
        <w:t>&gt;</w:t>
      </w:r>
      <w:r w:rsidRPr="004E6DE4" w:rsidR="004E6DE4">
        <w:rPr>
          <w:lang w:val="ru-RU"/>
        </w:rPr>
        <w:t xml:space="preserve"> [</w:t>
      </w:r>
      <w:r w:rsidR="004E6DE4">
        <w:rPr>
          <w:lang w:val="ru-RU"/>
        </w:rPr>
        <w:t>текущая</w:t>
      </w:r>
      <w:r w:rsidRPr="004E6DE4" w:rsidR="004E6DE4">
        <w:rPr>
          <w:lang w:val="ru-RU"/>
        </w:rPr>
        <w:t xml:space="preserve">] </w:t>
      </w:r>
      <w:r w:rsidRPr="00B95B80">
        <w:rPr>
          <w:lang w:val="ru-RU"/>
        </w:rPr>
        <w:t xml:space="preserve">– </w:t>
      </w:r>
      <w:r w:rsidRPr="004E6DE4" w:rsidR="004E6DE4">
        <w:rPr>
          <w:lang w:val="ru-RU"/>
        </w:rPr>
        <w:t>[1</w:t>
      </w:r>
      <w:r>
        <w:rPr>
          <w:lang w:val="ru-RU"/>
        </w:rPr>
        <w:t>месяц</w:t>
      </w:r>
      <w:r w:rsidRPr="004E6DE4" w:rsidR="004E6DE4">
        <w:rPr>
          <w:lang w:val="ru-RU"/>
        </w:rPr>
        <w:t>];</w:t>
      </w:r>
    </w:p>
    <w:p w:rsidRPr="00B95B80" w:rsidR="001B3EFC" w:rsidP="001B3EFC" w:rsidRDefault="002F60B8" w14:paraId="2B75903D" w14:textId="10D6E89E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Для команды</w:t>
      </w:r>
      <w:r w:rsidRPr="00B95B80">
        <w:rPr>
          <w:lang w:val="ru-RU"/>
        </w:rPr>
        <w:t xml:space="preserve"> </w:t>
      </w:r>
      <w:r w:rsidRPr="00B95B80" w:rsidR="001B3EFC">
        <w:rPr>
          <w:lang w:val="ru-RU"/>
        </w:rPr>
        <w:t>/</w:t>
      </w:r>
      <w:r w:rsidR="004178E0">
        <w:t>get</w:t>
      </w:r>
      <w:r w:rsidRPr="004178E0" w:rsidR="004178E0">
        <w:rPr>
          <w:lang w:val="ru-RU"/>
        </w:rPr>
        <w:t>_</w:t>
      </w:r>
      <w:r w:rsidR="004178E0">
        <w:t>novelty</w:t>
      </w:r>
      <w:r w:rsidRPr="004178E0" w:rsidR="004178E0">
        <w:rPr>
          <w:lang w:val="ru-RU"/>
        </w:rPr>
        <w:t>_</w:t>
      </w:r>
      <w:r w:rsidR="001B3EFC">
        <w:t>three</w:t>
      </w:r>
      <w:r w:rsidRPr="00B95B80" w:rsidR="001B3EFC">
        <w:rPr>
          <w:lang w:val="ru-RU"/>
        </w:rPr>
        <w:t>-</w:t>
      </w:r>
      <w:r w:rsidR="001B3EFC">
        <w:t>months</w:t>
      </w:r>
      <w:r>
        <w:rPr>
          <w:lang w:val="ru-RU"/>
        </w:rPr>
        <w:t xml:space="preserve">: </w:t>
      </w:r>
      <w:r w:rsidRPr="004E6DE4">
        <w:rPr>
          <w:lang w:val="ru-RU"/>
        </w:rPr>
        <w:t>[</w:t>
      </w:r>
      <w:r>
        <w:rPr>
          <w:lang w:val="ru-RU"/>
        </w:rPr>
        <w:t>дата выпуска</w:t>
      </w:r>
      <w:r w:rsidRPr="004E6DE4">
        <w:rPr>
          <w:lang w:val="ru-RU"/>
        </w:rPr>
        <w:t>]</w:t>
      </w:r>
      <w:r>
        <w:rPr>
          <w:lang w:val="ru-RU"/>
        </w:rPr>
        <w:t xml:space="preserve"> </w:t>
      </w:r>
      <w:r w:rsidRPr="002F60B8">
        <w:rPr>
          <w:lang w:val="ru-RU"/>
        </w:rPr>
        <w:t>&gt;</w:t>
      </w:r>
      <w:r w:rsidRPr="004E6DE4">
        <w:rPr>
          <w:lang w:val="ru-RU"/>
        </w:rPr>
        <w:t xml:space="preserve"> [</w:t>
      </w:r>
      <w:r>
        <w:rPr>
          <w:lang w:val="ru-RU"/>
        </w:rPr>
        <w:t>текущая</w:t>
      </w:r>
      <w:r w:rsidRPr="004E6DE4">
        <w:rPr>
          <w:lang w:val="ru-RU"/>
        </w:rPr>
        <w:t xml:space="preserve">] </w:t>
      </w:r>
      <w:r w:rsidRPr="00B95B80">
        <w:rPr>
          <w:lang w:val="ru-RU"/>
        </w:rPr>
        <w:t xml:space="preserve">– </w:t>
      </w:r>
      <w:r w:rsidRPr="004E6DE4">
        <w:rPr>
          <w:lang w:val="ru-RU"/>
        </w:rPr>
        <w:t>[</w:t>
      </w:r>
      <w:r w:rsidRPr="002F60B8">
        <w:rPr>
          <w:lang w:val="ru-RU"/>
        </w:rPr>
        <w:t>3</w:t>
      </w:r>
      <w:r>
        <w:rPr>
          <w:lang w:val="ru-RU"/>
        </w:rPr>
        <w:t xml:space="preserve"> месяца</w:t>
      </w:r>
      <w:r w:rsidRPr="004E6DE4">
        <w:rPr>
          <w:lang w:val="ru-RU"/>
        </w:rPr>
        <w:t>];</w:t>
      </w:r>
    </w:p>
    <w:p w:rsidRPr="00B95B80" w:rsidR="001B3EFC" w:rsidP="001B3EFC" w:rsidRDefault="002F60B8" w14:paraId="582B32A6" w14:textId="568CD7D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Для команды</w:t>
      </w:r>
      <w:r w:rsidRPr="00B95B80">
        <w:rPr>
          <w:lang w:val="ru-RU"/>
        </w:rPr>
        <w:t xml:space="preserve"> </w:t>
      </w:r>
      <w:r w:rsidRPr="00B95B80" w:rsidR="001B3EFC">
        <w:rPr>
          <w:lang w:val="ru-RU"/>
        </w:rPr>
        <w:t>/</w:t>
      </w:r>
      <w:r w:rsidR="004178E0">
        <w:t>get</w:t>
      </w:r>
      <w:r w:rsidRPr="004178E0" w:rsidR="004178E0">
        <w:rPr>
          <w:lang w:val="ru-RU"/>
        </w:rPr>
        <w:t>_</w:t>
      </w:r>
      <w:r w:rsidR="004178E0">
        <w:t>novelty</w:t>
      </w:r>
      <w:r w:rsidRPr="004178E0" w:rsidR="004178E0">
        <w:rPr>
          <w:lang w:val="ru-RU"/>
        </w:rPr>
        <w:t>_</w:t>
      </w:r>
      <w:r w:rsidR="001B3EFC">
        <w:t>six</w:t>
      </w:r>
      <w:r w:rsidRPr="00B95B80" w:rsidR="001B3EFC">
        <w:rPr>
          <w:lang w:val="ru-RU"/>
        </w:rPr>
        <w:t>-</w:t>
      </w:r>
      <w:r w:rsidR="001B3EFC">
        <w:t>months</w:t>
      </w:r>
      <w:r>
        <w:rPr>
          <w:lang w:val="ru-RU"/>
        </w:rPr>
        <w:t xml:space="preserve">: </w:t>
      </w:r>
      <w:r w:rsidRPr="004E6DE4">
        <w:rPr>
          <w:lang w:val="ru-RU"/>
        </w:rPr>
        <w:t>[</w:t>
      </w:r>
      <w:r>
        <w:rPr>
          <w:lang w:val="ru-RU"/>
        </w:rPr>
        <w:t>дата выпуска</w:t>
      </w:r>
      <w:r w:rsidRPr="004E6DE4">
        <w:rPr>
          <w:lang w:val="ru-RU"/>
        </w:rPr>
        <w:t>]</w:t>
      </w:r>
      <w:r>
        <w:rPr>
          <w:lang w:val="ru-RU"/>
        </w:rPr>
        <w:t xml:space="preserve"> </w:t>
      </w:r>
      <w:r w:rsidRPr="002F60B8">
        <w:rPr>
          <w:lang w:val="ru-RU"/>
        </w:rPr>
        <w:t>&gt;</w:t>
      </w:r>
      <w:r w:rsidRPr="004E6DE4">
        <w:rPr>
          <w:lang w:val="ru-RU"/>
        </w:rPr>
        <w:t xml:space="preserve"> [</w:t>
      </w:r>
      <w:r>
        <w:rPr>
          <w:lang w:val="ru-RU"/>
        </w:rPr>
        <w:t>текущая</w:t>
      </w:r>
      <w:r w:rsidRPr="004E6DE4">
        <w:rPr>
          <w:lang w:val="ru-RU"/>
        </w:rPr>
        <w:t xml:space="preserve">] </w:t>
      </w:r>
      <w:r w:rsidRPr="00B95B80">
        <w:rPr>
          <w:lang w:val="ru-RU"/>
        </w:rPr>
        <w:t xml:space="preserve">– </w:t>
      </w:r>
      <w:r w:rsidRPr="004E6DE4">
        <w:rPr>
          <w:lang w:val="ru-RU"/>
        </w:rPr>
        <w:t>[</w:t>
      </w:r>
      <w:r>
        <w:rPr>
          <w:lang w:val="ru-RU"/>
        </w:rPr>
        <w:t>6 месяцев</w:t>
      </w:r>
      <w:r w:rsidRPr="004E6DE4">
        <w:rPr>
          <w:lang w:val="ru-RU"/>
        </w:rPr>
        <w:t>];</w:t>
      </w:r>
    </w:p>
    <w:p w:rsidRPr="00B95B80" w:rsidR="001B3EFC" w:rsidP="001B3EFC" w:rsidRDefault="002F60B8" w14:paraId="0C42F6E1" w14:textId="127A83E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Для команды</w:t>
      </w:r>
      <w:r w:rsidRPr="00B95B80">
        <w:rPr>
          <w:lang w:val="ru-RU"/>
        </w:rPr>
        <w:t xml:space="preserve"> </w:t>
      </w:r>
      <w:r w:rsidRPr="00B95B80" w:rsidR="001B3EFC">
        <w:rPr>
          <w:lang w:val="ru-RU"/>
        </w:rPr>
        <w:t>/</w:t>
      </w:r>
      <w:r w:rsidR="004178E0">
        <w:t>get</w:t>
      </w:r>
      <w:r w:rsidRPr="004178E0" w:rsidR="004178E0">
        <w:rPr>
          <w:lang w:val="ru-RU"/>
        </w:rPr>
        <w:t>_</w:t>
      </w:r>
      <w:r w:rsidR="004178E0">
        <w:t>novelty</w:t>
      </w:r>
      <w:r w:rsidRPr="004178E0" w:rsidR="004178E0">
        <w:rPr>
          <w:lang w:val="ru-RU"/>
        </w:rPr>
        <w:t>_</w:t>
      </w:r>
      <w:r w:rsidR="001B3EFC">
        <w:t>six</w:t>
      </w:r>
      <w:r w:rsidRPr="00B95B80" w:rsidR="001B3EFC">
        <w:rPr>
          <w:lang w:val="ru-RU"/>
        </w:rPr>
        <w:t>-</w:t>
      </w:r>
      <w:r w:rsidR="001B3EFC">
        <w:t>year</w:t>
      </w:r>
      <w:r>
        <w:rPr>
          <w:lang w:val="ru-RU"/>
        </w:rPr>
        <w:t>:</w:t>
      </w:r>
      <w:r w:rsidRPr="002F60B8">
        <w:rPr>
          <w:lang w:val="ru-RU"/>
        </w:rPr>
        <w:t xml:space="preserve"> </w:t>
      </w:r>
      <w:r w:rsidRPr="004E6DE4">
        <w:rPr>
          <w:lang w:val="ru-RU"/>
        </w:rPr>
        <w:t>[</w:t>
      </w:r>
      <w:r>
        <w:rPr>
          <w:lang w:val="ru-RU"/>
        </w:rPr>
        <w:t>дата выпуска</w:t>
      </w:r>
      <w:r w:rsidRPr="004E6DE4">
        <w:rPr>
          <w:lang w:val="ru-RU"/>
        </w:rPr>
        <w:t>]</w:t>
      </w:r>
      <w:r>
        <w:rPr>
          <w:lang w:val="ru-RU"/>
        </w:rPr>
        <w:t xml:space="preserve"> </w:t>
      </w:r>
      <w:r w:rsidRPr="002F60B8">
        <w:rPr>
          <w:lang w:val="ru-RU"/>
        </w:rPr>
        <w:t>&gt;</w:t>
      </w:r>
      <w:r w:rsidRPr="004E6DE4">
        <w:rPr>
          <w:lang w:val="ru-RU"/>
        </w:rPr>
        <w:t xml:space="preserve"> [</w:t>
      </w:r>
      <w:r>
        <w:rPr>
          <w:lang w:val="ru-RU"/>
        </w:rPr>
        <w:t>текущая</w:t>
      </w:r>
      <w:r w:rsidRPr="004E6DE4">
        <w:rPr>
          <w:lang w:val="ru-RU"/>
        </w:rPr>
        <w:t xml:space="preserve">] </w:t>
      </w:r>
      <w:r w:rsidRPr="00B95B80">
        <w:rPr>
          <w:lang w:val="ru-RU"/>
        </w:rPr>
        <w:t xml:space="preserve">– </w:t>
      </w:r>
      <w:r w:rsidRPr="004E6DE4">
        <w:rPr>
          <w:lang w:val="ru-RU"/>
        </w:rPr>
        <w:t>[</w:t>
      </w:r>
      <w:r>
        <w:rPr>
          <w:lang w:val="ru-RU"/>
        </w:rPr>
        <w:t>12 месяцев</w:t>
      </w:r>
      <w:r w:rsidRPr="004E6DE4">
        <w:rPr>
          <w:lang w:val="ru-RU"/>
        </w:rPr>
        <w:t>];</w:t>
      </w:r>
    </w:p>
    <w:p w:rsidR="0059757D" w:rsidP="0059757D" w:rsidRDefault="0059757D" w14:paraId="4BF52BAB" w14:textId="3F5CC6A9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Выборка должна быть представлена следующим набором полей для каждой товарной позиции: </w:t>
      </w:r>
      <w:r w:rsidRPr="00123834">
        <w:rPr>
          <w:lang w:val="ru-RU"/>
        </w:rPr>
        <w:t>[</w:t>
      </w:r>
      <w:r w:rsidRPr="008F4024">
        <w:rPr>
          <w:lang w:val="ru-RU"/>
        </w:rPr>
        <w:t>Бренд</w:t>
      </w:r>
      <w:r w:rsidRP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>
        <w:rPr>
          <w:lang w:val="ru-RU"/>
        </w:rPr>
        <w:t>[</w:t>
      </w:r>
      <w:r w:rsidRPr="008F4024">
        <w:rPr>
          <w:lang w:val="ru-RU"/>
        </w:rPr>
        <w:t>Название парфюма</w:t>
      </w:r>
      <w:r w:rsidRP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>
        <w:rPr>
          <w:lang w:val="ru-RU"/>
        </w:rPr>
        <w:t>[</w:t>
      </w:r>
      <w:r>
        <w:rPr>
          <w:lang w:val="ru-RU"/>
        </w:rPr>
        <w:t>Т</w:t>
      </w:r>
      <w:r w:rsidRPr="008F4024">
        <w:rPr>
          <w:lang w:val="ru-RU"/>
        </w:rPr>
        <w:t>ип товара</w:t>
      </w:r>
      <w:r w:rsidRP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>
        <w:rPr>
          <w:lang w:val="ru-RU"/>
        </w:rPr>
        <w:t>[</w:t>
      </w:r>
      <w:r>
        <w:rPr>
          <w:lang w:val="ru-RU"/>
        </w:rPr>
        <w:t>Дата</w:t>
      </w:r>
      <w:r w:rsidRPr="008F4024">
        <w:rPr>
          <w:lang w:val="ru-RU"/>
        </w:rPr>
        <w:t xml:space="preserve"> выпуска</w:t>
      </w:r>
      <w:r w:rsidRPr="00123834">
        <w:rPr>
          <w:lang w:val="ru-RU"/>
        </w:rPr>
        <w:t>]</w:t>
      </w:r>
      <w:r w:rsidRPr="008F4024">
        <w:rPr>
          <w:lang w:val="ru-RU"/>
        </w:rPr>
        <w:t xml:space="preserve">, </w:t>
      </w:r>
      <w:r w:rsidRPr="00123834">
        <w:rPr>
          <w:lang w:val="ru-RU"/>
        </w:rPr>
        <w:t>[</w:t>
      </w:r>
      <w:r>
        <w:rPr>
          <w:lang w:val="ru-RU"/>
        </w:rPr>
        <w:t>Ц</w:t>
      </w:r>
      <w:r w:rsidRPr="008F4024">
        <w:rPr>
          <w:lang w:val="ru-RU"/>
        </w:rPr>
        <w:t>ена</w:t>
      </w:r>
      <w:r w:rsidRPr="00123834">
        <w:rPr>
          <w:lang w:val="ru-RU"/>
        </w:rPr>
        <w:t>]</w:t>
      </w:r>
      <w:r>
        <w:rPr>
          <w:lang w:val="ru-RU"/>
        </w:rPr>
        <w:t>.</w:t>
      </w:r>
    </w:p>
    <w:p w:rsidR="0059757D" w:rsidP="0059757D" w:rsidRDefault="0059757D" w14:paraId="1799130B" w14:textId="77777777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Каждая товарная позиция должна выводиться на новой строке.</w:t>
      </w:r>
    </w:p>
    <w:p w:rsidR="0059757D" w:rsidP="0059757D" w:rsidRDefault="0059757D" w14:paraId="04A2A416" w14:textId="77777777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Результаты должны ограничиваться максимальным числом выводимых записей.</w:t>
      </w:r>
    </w:p>
    <w:p w:rsidR="00E22A7A" w:rsidP="00B4390A" w:rsidRDefault="00B4390A" w14:paraId="1AFD8493" w14:textId="77777777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Если при выполнении какой-либо из вышеперечисленных команд не было найдено ни одной товарной позиции, то в ответ должна выводиться фраза: «По вашему запросу ничего не найдено. Попробуйте ввести другую команду на поиск </w:t>
      </w:r>
      <w:r w:rsidR="00E22A7A">
        <w:rPr>
          <w:lang w:val="ru-RU"/>
        </w:rPr>
        <w:t xml:space="preserve">парфюма по новизне: </w:t>
      </w:r>
    </w:p>
    <w:p w:rsidR="00E22A7A" w:rsidP="00E22A7A" w:rsidRDefault="00E22A7A" w14:paraId="769B20D2" w14:textId="3761CC83">
      <w:pPr>
        <w:ind w:left="360" w:firstLine="0"/>
      </w:pPr>
      <w:r w:rsidRPr="00B95B80">
        <w:rPr>
          <w:lang w:val="ru-RU"/>
        </w:rPr>
        <w:t>/</w:t>
      </w:r>
      <w:proofErr w:type="spellStart"/>
      <w:r w:rsidR="004178E0">
        <w:t>get_novelty_</w:t>
      </w:r>
      <w:r>
        <w:t>month</w:t>
      </w:r>
      <w:proofErr w:type="spellEnd"/>
    </w:p>
    <w:p w:rsidR="00E22A7A" w:rsidP="00E22A7A" w:rsidRDefault="00E22A7A" w14:paraId="7E96DE07" w14:textId="2CF5A410">
      <w:pPr>
        <w:ind w:left="360" w:firstLine="0"/>
      </w:pPr>
      <w:r w:rsidRPr="00B95B80">
        <w:rPr>
          <w:lang w:val="ru-RU"/>
        </w:rPr>
        <w:t>/</w:t>
      </w:r>
      <w:proofErr w:type="spellStart"/>
      <w:r w:rsidR="004178E0">
        <w:t>get_novelty_</w:t>
      </w:r>
      <w:r>
        <w:t>three</w:t>
      </w:r>
      <w:proofErr w:type="spellEnd"/>
      <w:r w:rsidRPr="00B95B80">
        <w:rPr>
          <w:lang w:val="ru-RU"/>
        </w:rPr>
        <w:t>-</w:t>
      </w:r>
      <w:r>
        <w:t>months</w:t>
      </w:r>
    </w:p>
    <w:p w:rsidR="00E22A7A" w:rsidP="00E22A7A" w:rsidRDefault="00E22A7A" w14:paraId="367A2502" w14:textId="32DF432A">
      <w:pPr>
        <w:ind w:left="360" w:firstLine="0"/>
      </w:pPr>
      <w:r w:rsidRPr="00B95B80">
        <w:rPr>
          <w:lang w:val="ru-RU"/>
        </w:rPr>
        <w:t>/</w:t>
      </w:r>
      <w:proofErr w:type="spellStart"/>
      <w:r w:rsidR="004178E0">
        <w:t>get_novelty_</w:t>
      </w:r>
      <w:r>
        <w:t>six</w:t>
      </w:r>
      <w:proofErr w:type="spellEnd"/>
      <w:r w:rsidRPr="00B95B80">
        <w:rPr>
          <w:lang w:val="ru-RU"/>
        </w:rPr>
        <w:t>-</w:t>
      </w:r>
      <w:r>
        <w:t>months</w:t>
      </w:r>
    </w:p>
    <w:p w:rsidRPr="00B95B80" w:rsidR="001B3EFC" w:rsidP="00EE1428" w:rsidRDefault="00E22A7A" w14:paraId="08953CC1" w14:textId="09CD0DB3">
      <w:pPr>
        <w:ind w:left="360" w:firstLine="0"/>
        <w:rPr>
          <w:lang w:val="ru-RU"/>
        </w:rPr>
      </w:pPr>
      <w:r w:rsidRPr="00B95B80">
        <w:rPr>
          <w:lang w:val="ru-RU"/>
        </w:rPr>
        <w:t>/</w:t>
      </w:r>
      <w:proofErr w:type="spellStart"/>
      <w:r w:rsidR="004178E0">
        <w:t>get_novelty_</w:t>
      </w:r>
      <w:r>
        <w:t>six</w:t>
      </w:r>
      <w:proofErr w:type="spellEnd"/>
      <w:r w:rsidRPr="00B95B80">
        <w:rPr>
          <w:lang w:val="ru-RU"/>
        </w:rPr>
        <w:t>-</w:t>
      </w:r>
      <w:r>
        <w:t>year</w:t>
      </w:r>
      <w:r w:rsidRPr="00E22A7A" w:rsidR="00B4390A">
        <w:rPr>
          <w:lang w:val="ru-RU"/>
        </w:rPr>
        <w:t>».</w:t>
      </w:r>
    </w:p>
    <w:p w:rsidRPr="00A327BB" w:rsidR="00A327BB" w:rsidP="008F4024" w:rsidRDefault="00A327BB" w14:paraId="184A3343" w14:textId="517C1285">
      <w:pPr>
        <w:ind w:left="360" w:firstLine="0"/>
        <w:rPr>
          <w:lang w:val="ru-RU"/>
        </w:rPr>
      </w:pPr>
    </w:p>
    <w:p w:rsidR="00EE1428" w:rsidP="00EE1428" w:rsidRDefault="00EE1428" w14:paraId="01435512" w14:textId="0C04C8C0">
      <w:pPr>
        <w:pStyle w:val="Heading1"/>
      </w:pPr>
      <w:r>
        <w:t xml:space="preserve"> Технические требования</w:t>
      </w:r>
      <w:r w:rsidR="007F7D38">
        <w:t xml:space="preserve"> (допущения</w:t>
      </w:r>
      <w:r w:rsidR="00ED0A32">
        <w:t xml:space="preserve"> и ограничения</w:t>
      </w:r>
      <w:r w:rsidR="007F7D38">
        <w:t>)</w:t>
      </w:r>
    </w:p>
    <w:p w:rsidR="00EE1428" w:rsidP="00EE1428" w:rsidRDefault="00EE1428" w14:paraId="52C81F90" w14:textId="55AD1241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Должна быть переиспользована существующая модель данных</w:t>
      </w:r>
      <w:r w:rsidR="00D53972">
        <w:rPr>
          <w:lang w:val="ru-RU"/>
        </w:rPr>
        <w:t xml:space="preserve"> (приложить таблицу).</w:t>
      </w:r>
    </w:p>
    <w:p w:rsidR="00D53972" w:rsidP="00EE1428" w:rsidRDefault="00D53972" w14:paraId="27DFF454" w14:textId="4B62D678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При необходимости, модель может быть дополнена и расширена.</w:t>
      </w:r>
    </w:p>
    <w:p w:rsidR="00D53972" w:rsidP="00EE1428" w:rsidRDefault="00D53972" w14:paraId="29CAA87D" w14:textId="515A2824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Необходимо выполнить наполнение модели данными в соответствии с приложенным к настоящему документу справочником </w:t>
      </w:r>
      <w:r>
        <w:t>TBD</w:t>
      </w:r>
      <w:r>
        <w:rPr>
          <w:lang w:val="ru-RU"/>
        </w:rPr>
        <w:t xml:space="preserve"> (откуда им значения брать?)</w:t>
      </w:r>
    </w:p>
    <w:p w:rsidR="00D53972" w:rsidP="00EE1428" w:rsidRDefault="00D53972" w14:paraId="0AC2D588" w14:textId="6A757D1A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Чат-бот должен быть реализован на существующе</w:t>
      </w:r>
      <w:r w:rsidR="003A4955">
        <w:rPr>
          <w:lang w:val="ru-RU"/>
        </w:rPr>
        <w:t xml:space="preserve">м механизме с расширением его функциональности </w:t>
      </w:r>
      <w:r w:rsidR="007C0E0F">
        <w:rPr>
          <w:lang w:val="ru-RU"/>
        </w:rPr>
        <w:t>за счёт реализации требований настоящего ТЗ.</w:t>
      </w:r>
    </w:p>
    <w:p w:rsidRPr="00EE1428" w:rsidR="007C0E0F" w:rsidP="00EE1428" w:rsidRDefault="007C0E0F" w14:paraId="384D3A31" w14:textId="1F61B863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Допускается </w:t>
      </w:r>
      <w:r w:rsidR="00142805">
        <w:rPr>
          <w:lang w:val="ru-RU"/>
        </w:rPr>
        <w:t>реализация дополнительного (не заявленного в ТЗ)</w:t>
      </w:r>
      <w:r w:rsidR="007F7D38">
        <w:rPr>
          <w:lang w:val="ru-RU"/>
        </w:rPr>
        <w:t xml:space="preserve"> пользовательск</w:t>
      </w:r>
      <w:r w:rsidR="00142805">
        <w:rPr>
          <w:lang w:val="ru-RU"/>
        </w:rPr>
        <w:t>ого</w:t>
      </w:r>
      <w:r w:rsidR="007F7D38">
        <w:rPr>
          <w:lang w:val="ru-RU"/>
        </w:rPr>
        <w:t xml:space="preserve"> интерфейс</w:t>
      </w:r>
      <w:r w:rsidR="00142805">
        <w:rPr>
          <w:lang w:val="ru-RU"/>
        </w:rPr>
        <w:t>а</w:t>
      </w:r>
      <w:r w:rsidR="007F7D38">
        <w:rPr>
          <w:lang w:val="ru-RU"/>
        </w:rPr>
        <w:t xml:space="preserve"> </w:t>
      </w:r>
      <w:r w:rsidR="00ED0A32">
        <w:rPr>
          <w:lang w:val="ru-RU"/>
        </w:rPr>
        <w:t>чат-бота</w:t>
      </w:r>
      <w:r w:rsidR="00142805">
        <w:rPr>
          <w:lang w:val="ru-RU"/>
        </w:rPr>
        <w:t xml:space="preserve"> </w:t>
      </w:r>
      <w:r w:rsidR="00ED0A32">
        <w:rPr>
          <w:lang w:val="ru-RU"/>
        </w:rPr>
        <w:t>за счёт отрисовки кнопок, «оборачивания» команд в наборы текста</w:t>
      </w:r>
      <w:r w:rsidR="00DA7191">
        <w:rPr>
          <w:lang w:val="ru-RU"/>
        </w:rPr>
        <w:t>, понятного пользователю, пагинация для большого списка результатов</w:t>
      </w:r>
      <w:r w:rsidR="0097151A">
        <w:rPr>
          <w:lang w:val="ru-RU"/>
        </w:rPr>
        <w:t>, добавление визуализации (картинок).</w:t>
      </w:r>
    </w:p>
    <w:p w:rsidRPr="00416D47" w:rsidR="00416D47" w:rsidP="00416D47" w:rsidRDefault="00416D47" w14:paraId="772ACFB9" w14:textId="77777777">
      <w:pPr>
        <w:rPr>
          <w:lang w:val="ru-RU"/>
        </w:rPr>
      </w:pPr>
    </w:p>
    <w:p w:rsidRPr="00EA4F02" w:rsidR="00EA4F02" w:rsidP="00EA4F02" w:rsidRDefault="00EA4F02" w14:paraId="25C36692" w14:textId="77777777">
      <w:pPr>
        <w:rPr>
          <w:lang w:val="ru-RU"/>
        </w:rPr>
      </w:pPr>
    </w:p>
    <w:sectPr w:rsidRPr="00EA4F02" w:rsidR="00EA4F02" w:rsidSect="00635BD3">
      <w:pgSz w:w="11907" w:h="16840" w:code="9"/>
      <w:pgMar w:top="851" w:right="567" w:bottom="851" w:left="1134" w:header="283" w:footer="283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KK" w:author="Kubarev, Konstantin" w:date="2020-02-20T18:24:00Z" w:id="0">
    <w:p w:rsidRPr="005D367F" w:rsidR="5AD9097E" w:rsidRDefault="5AD9097E" w14:paraId="00276DE2" w14:textId="1C5C9C6A">
      <w:pPr>
        <w:rPr>
          <w:lang w:val="ru-RU"/>
        </w:rPr>
      </w:pPr>
      <w:r w:rsidRPr="005D367F">
        <w:rPr>
          <w:lang w:val="ru-RU"/>
        </w:rPr>
        <w:t>лучше не давать задания на периодическую публикацию данных. Это скорее знания библиотек.</w:t>
      </w:r>
      <w:r>
        <w:annotationRef/>
      </w:r>
    </w:p>
    <w:p w:rsidRPr="005D367F" w:rsidR="5AD9097E" w:rsidRDefault="5AD9097E" w14:paraId="288AE769" w14:textId="6F0C2BB7">
      <w:pPr>
        <w:rPr>
          <w:lang w:val="ru-RU"/>
        </w:rPr>
      </w:pPr>
      <w:r w:rsidRPr="005D367F">
        <w:rPr>
          <w:lang w:val="ru-RU"/>
        </w:rPr>
        <w:t>Пусть будет запрос свежих акций</w:t>
      </w:r>
    </w:p>
  </w:comment>
  <w:comment w:initials="BE" w:author="Bormatova, Evgeniya" w:date="2020-02-20T23:41:00Z" w:id="1">
    <w:p w:rsidRPr="005D367F" w:rsidR="005D367F" w:rsidRDefault="005D367F" w14:paraId="7C4E6F89" w14:textId="0A58803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Кость, тебя поняла, но в БД вроде нет акций, есть только скидки, так что просто удаляю пункт</w:t>
      </w:r>
    </w:p>
  </w:comment>
  <w:comment w:initials="BE" w:author="Bormatova, Evgeniya" w:date="2020-02-21T00:47:00Z" w:id="4">
    <w:p w:rsidRPr="00DF36BD" w:rsidR="00DF36BD" w:rsidRDefault="00DF36BD" w14:paraId="5A79E662" w14:textId="6AA9298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Похоже, этого нет в модели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8AE769" w15:done="0"/>
  <w15:commentEx w15:paraId="7C4E6F89" w15:paraIdParent="288AE769" w15:done="0"/>
  <w15:commentEx w15:paraId="5A79E6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8AE769" w16cid:durableId="221148A8"/>
  <w16cid:commentId w16cid:paraId="7C4E6F89" w16cid:durableId="21F997C4"/>
  <w16cid:commentId w16cid:paraId="5A79E662" w16cid:durableId="21F9A7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6731" w:rsidP="00DE7994" w:rsidRDefault="00C96731" w14:paraId="039B2198" w14:textId="77777777">
      <w:pPr>
        <w:spacing w:after="0"/>
      </w:pPr>
      <w:r>
        <w:separator/>
      </w:r>
    </w:p>
  </w:endnote>
  <w:endnote w:type="continuationSeparator" w:id="0">
    <w:p w:rsidR="00C96731" w:rsidP="00DE7994" w:rsidRDefault="00C96731" w14:paraId="3833A39C" w14:textId="77777777">
      <w:pPr>
        <w:spacing w:after="0"/>
      </w:pPr>
      <w:r>
        <w:continuationSeparator/>
      </w:r>
    </w:p>
  </w:endnote>
  <w:endnote w:type="continuationNotice" w:id="1">
    <w:p w:rsidR="004E6034" w:rsidRDefault="004E6034" w14:paraId="347703E2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6731" w:rsidP="00DE7994" w:rsidRDefault="00C96731" w14:paraId="263039F9" w14:textId="77777777">
      <w:pPr>
        <w:spacing w:after="0"/>
      </w:pPr>
      <w:r>
        <w:separator/>
      </w:r>
    </w:p>
  </w:footnote>
  <w:footnote w:type="continuationSeparator" w:id="0">
    <w:p w:rsidR="00C96731" w:rsidP="00DE7994" w:rsidRDefault="00C96731" w14:paraId="0A2647CE" w14:textId="77777777">
      <w:pPr>
        <w:spacing w:after="0"/>
      </w:pPr>
      <w:r>
        <w:continuationSeparator/>
      </w:r>
    </w:p>
  </w:footnote>
  <w:footnote w:type="continuationNotice" w:id="1">
    <w:p w:rsidR="004E6034" w:rsidRDefault="004E6034" w14:paraId="245F5FC1" w14:textId="777777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031AE"/>
    <w:multiLevelType w:val="hybridMultilevel"/>
    <w:tmpl w:val="66D43114"/>
    <w:lvl w:ilvl="0" w:tplc="E6E6BBC8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C5E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2544F6"/>
    <w:multiLevelType w:val="hybridMultilevel"/>
    <w:tmpl w:val="2A58C3AA"/>
    <w:lvl w:ilvl="0" w:tplc="207EED2A">
      <w:start w:val="1"/>
      <w:numFmt w:val="bullet"/>
      <w:suff w:val="space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9D7323A"/>
    <w:multiLevelType w:val="hybridMultilevel"/>
    <w:tmpl w:val="281CFD6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43107C81"/>
    <w:multiLevelType w:val="hybridMultilevel"/>
    <w:tmpl w:val="5B9CCE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C67B71"/>
    <w:multiLevelType w:val="hybridMultilevel"/>
    <w:tmpl w:val="FCFE3E2C"/>
    <w:lvl w:ilvl="0" w:tplc="207EED2A">
      <w:start w:val="1"/>
      <w:numFmt w:val="bullet"/>
      <w:suff w:val="space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56E00A71"/>
    <w:multiLevelType w:val="hybridMultilevel"/>
    <w:tmpl w:val="66D43114"/>
    <w:lvl w:ilvl="0" w:tplc="E6E6BBC8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D1F1F"/>
    <w:multiLevelType w:val="multilevel"/>
    <w:tmpl w:val="EEA83D98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 w:ascii="Times New Roman" w:hAnsi="Times New Roman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 w:ascii="Times New Roman" w:hAnsi="Times New Roman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 w:ascii="Times New Roman" w:hAnsi="Times New Roman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 w:ascii="Times New Roman" w:hAnsi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35256B7"/>
    <w:multiLevelType w:val="hybridMultilevel"/>
    <w:tmpl w:val="66D43114"/>
    <w:lvl w:ilvl="0" w:tplc="E6E6BBC8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74292"/>
    <w:multiLevelType w:val="hybridMultilevel"/>
    <w:tmpl w:val="281CFD6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7C0D5778"/>
    <w:multiLevelType w:val="multilevel"/>
    <w:tmpl w:val="AA10B6B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F3A367B"/>
    <w:multiLevelType w:val="multilevel"/>
    <w:tmpl w:val="71A43E8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737" w:hanging="737"/>
      </w:pPr>
      <w:rPr>
        <w:rFonts w:hint="default"/>
      </w:rPr>
    </w:lvl>
    <w:lvl w:ilvl="4">
      <w:start w:val="1"/>
      <w:numFmt w:val="none"/>
      <w:pStyle w:val="Heading5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1"/>
  </w:num>
  <w:num w:numId="4">
    <w:abstractNumId w:val="11"/>
  </w:num>
  <w:num w:numId="5">
    <w:abstractNumId w:val="7"/>
  </w:num>
  <w:num w:numId="6">
    <w:abstractNumId w:val="10"/>
  </w:num>
  <w:num w:numId="7">
    <w:abstractNumId w:val="2"/>
  </w:num>
  <w:num w:numId="8">
    <w:abstractNumId w:val="10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  <w:num w:numId="13">
    <w:abstractNumId w:val="9"/>
  </w:num>
  <w:num w:numId="14">
    <w:abstractNumId w:val="4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ubarev, Konstantin">
    <w15:presenceInfo w15:providerId="AD" w15:userId="S::konstantin.kubarev@accenture.com::2328c3e7-37ba-4630-a34b-8af924e742db"/>
  </w15:person>
  <w15:person w15:author="Bormatova, Evgeniya">
    <w15:presenceInfo w15:providerId="AD" w15:userId="S::evgeniya.bormatova@accenture.com::ca3a889e-42f9-40e5-83ab-a04ed1708f7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37"/>
    <w:rsid w:val="00001969"/>
    <w:rsid w:val="00007B74"/>
    <w:rsid w:val="00014DDE"/>
    <w:rsid w:val="00015B97"/>
    <w:rsid w:val="000306EC"/>
    <w:rsid w:val="00034A46"/>
    <w:rsid w:val="00043559"/>
    <w:rsid w:val="000564AF"/>
    <w:rsid w:val="00060BEA"/>
    <w:rsid w:val="000630B7"/>
    <w:rsid w:val="00087158"/>
    <w:rsid w:val="00096E8F"/>
    <w:rsid w:val="000A4362"/>
    <w:rsid w:val="000A6465"/>
    <w:rsid w:val="000B0F4C"/>
    <w:rsid w:val="000B4061"/>
    <w:rsid w:val="000C6561"/>
    <w:rsid w:val="000C71E7"/>
    <w:rsid w:val="000C7BA9"/>
    <w:rsid w:val="000D2581"/>
    <w:rsid w:val="000D33EC"/>
    <w:rsid w:val="000F1452"/>
    <w:rsid w:val="00102D86"/>
    <w:rsid w:val="00123834"/>
    <w:rsid w:val="00142805"/>
    <w:rsid w:val="00164B64"/>
    <w:rsid w:val="00170420"/>
    <w:rsid w:val="00177038"/>
    <w:rsid w:val="00182009"/>
    <w:rsid w:val="001852D5"/>
    <w:rsid w:val="00185A31"/>
    <w:rsid w:val="00190244"/>
    <w:rsid w:val="0019362A"/>
    <w:rsid w:val="00193661"/>
    <w:rsid w:val="001A31DB"/>
    <w:rsid w:val="001A5E00"/>
    <w:rsid w:val="001A711F"/>
    <w:rsid w:val="001B3EFC"/>
    <w:rsid w:val="001C396E"/>
    <w:rsid w:val="001D7BB7"/>
    <w:rsid w:val="001E7804"/>
    <w:rsid w:val="0022020B"/>
    <w:rsid w:val="002278AD"/>
    <w:rsid w:val="00230987"/>
    <w:rsid w:val="00230C42"/>
    <w:rsid w:val="00232C00"/>
    <w:rsid w:val="00243898"/>
    <w:rsid w:val="00271933"/>
    <w:rsid w:val="00271CC1"/>
    <w:rsid w:val="002738E0"/>
    <w:rsid w:val="00273FAE"/>
    <w:rsid w:val="00277C38"/>
    <w:rsid w:val="00280641"/>
    <w:rsid w:val="00281178"/>
    <w:rsid w:val="00285112"/>
    <w:rsid w:val="00291503"/>
    <w:rsid w:val="002E4127"/>
    <w:rsid w:val="002E7E6E"/>
    <w:rsid w:val="002F0D36"/>
    <w:rsid w:val="002F4006"/>
    <w:rsid w:val="002F60B8"/>
    <w:rsid w:val="002F72D9"/>
    <w:rsid w:val="00301C1A"/>
    <w:rsid w:val="003032F0"/>
    <w:rsid w:val="00304626"/>
    <w:rsid w:val="003115BB"/>
    <w:rsid w:val="00322488"/>
    <w:rsid w:val="0032486A"/>
    <w:rsid w:val="003358D1"/>
    <w:rsid w:val="00352436"/>
    <w:rsid w:val="0035573F"/>
    <w:rsid w:val="0035606A"/>
    <w:rsid w:val="003655FA"/>
    <w:rsid w:val="00384709"/>
    <w:rsid w:val="003935AB"/>
    <w:rsid w:val="003A4955"/>
    <w:rsid w:val="003C05AE"/>
    <w:rsid w:val="003C2E4F"/>
    <w:rsid w:val="003E2507"/>
    <w:rsid w:val="00413564"/>
    <w:rsid w:val="00414109"/>
    <w:rsid w:val="00416D47"/>
    <w:rsid w:val="004178E0"/>
    <w:rsid w:val="00420A35"/>
    <w:rsid w:val="004211F6"/>
    <w:rsid w:val="00426030"/>
    <w:rsid w:val="00427916"/>
    <w:rsid w:val="00431C49"/>
    <w:rsid w:val="00437A18"/>
    <w:rsid w:val="00442FE2"/>
    <w:rsid w:val="0045045E"/>
    <w:rsid w:val="00451FCB"/>
    <w:rsid w:val="0046001E"/>
    <w:rsid w:val="004706E5"/>
    <w:rsid w:val="00472273"/>
    <w:rsid w:val="00481C38"/>
    <w:rsid w:val="00483034"/>
    <w:rsid w:val="00491060"/>
    <w:rsid w:val="00492F8D"/>
    <w:rsid w:val="00497682"/>
    <w:rsid w:val="004A0AB1"/>
    <w:rsid w:val="004A22D7"/>
    <w:rsid w:val="004A760F"/>
    <w:rsid w:val="004B4359"/>
    <w:rsid w:val="004B6EE2"/>
    <w:rsid w:val="004C64A3"/>
    <w:rsid w:val="004E4C2F"/>
    <w:rsid w:val="004E5FE0"/>
    <w:rsid w:val="004E6034"/>
    <w:rsid w:val="004E6DE4"/>
    <w:rsid w:val="004F1F90"/>
    <w:rsid w:val="004F6490"/>
    <w:rsid w:val="005024C1"/>
    <w:rsid w:val="0051308C"/>
    <w:rsid w:val="0051665A"/>
    <w:rsid w:val="005176E0"/>
    <w:rsid w:val="00532960"/>
    <w:rsid w:val="00534444"/>
    <w:rsid w:val="00543091"/>
    <w:rsid w:val="0054505A"/>
    <w:rsid w:val="00551591"/>
    <w:rsid w:val="0056493D"/>
    <w:rsid w:val="005665AA"/>
    <w:rsid w:val="0058232B"/>
    <w:rsid w:val="00593032"/>
    <w:rsid w:val="0059757D"/>
    <w:rsid w:val="005B0406"/>
    <w:rsid w:val="005C00D0"/>
    <w:rsid w:val="005C13CA"/>
    <w:rsid w:val="005C3D78"/>
    <w:rsid w:val="005C45CF"/>
    <w:rsid w:val="005D0D75"/>
    <w:rsid w:val="005D2B5C"/>
    <w:rsid w:val="005D367F"/>
    <w:rsid w:val="005D7AEB"/>
    <w:rsid w:val="005E2ABB"/>
    <w:rsid w:val="005E6026"/>
    <w:rsid w:val="00602606"/>
    <w:rsid w:val="0060596D"/>
    <w:rsid w:val="00630590"/>
    <w:rsid w:val="006306BE"/>
    <w:rsid w:val="00630E5C"/>
    <w:rsid w:val="006314D2"/>
    <w:rsid w:val="00633725"/>
    <w:rsid w:val="00635BD3"/>
    <w:rsid w:val="006371B0"/>
    <w:rsid w:val="006433AF"/>
    <w:rsid w:val="00654A12"/>
    <w:rsid w:val="00655D54"/>
    <w:rsid w:val="00657732"/>
    <w:rsid w:val="0067183E"/>
    <w:rsid w:val="006721D0"/>
    <w:rsid w:val="00681501"/>
    <w:rsid w:val="00687EA3"/>
    <w:rsid w:val="00687FB9"/>
    <w:rsid w:val="006958DB"/>
    <w:rsid w:val="006A19E2"/>
    <w:rsid w:val="006A7E69"/>
    <w:rsid w:val="006B0AAC"/>
    <w:rsid w:val="006B7763"/>
    <w:rsid w:val="006C156E"/>
    <w:rsid w:val="006C193B"/>
    <w:rsid w:val="006D0CAC"/>
    <w:rsid w:val="006D2F2A"/>
    <w:rsid w:val="006E0BBD"/>
    <w:rsid w:val="006E7794"/>
    <w:rsid w:val="0070443C"/>
    <w:rsid w:val="00716021"/>
    <w:rsid w:val="00721F68"/>
    <w:rsid w:val="00737282"/>
    <w:rsid w:val="00746DD5"/>
    <w:rsid w:val="007573F1"/>
    <w:rsid w:val="00760828"/>
    <w:rsid w:val="00760E1D"/>
    <w:rsid w:val="00761990"/>
    <w:rsid w:val="00764B14"/>
    <w:rsid w:val="00775CA5"/>
    <w:rsid w:val="00780F3D"/>
    <w:rsid w:val="00792E41"/>
    <w:rsid w:val="007959C3"/>
    <w:rsid w:val="007A34D9"/>
    <w:rsid w:val="007B3EEB"/>
    <w:rsid w:val="007C0E0F"/>
    <w:rsid w:val="007C192B"/>
    <w:rsid w:val="007C1C83"/>
    <w:rsid w:val="007D2F7B"/>
    <w:rsid w:val="007D7488"/>
    <w:rsid w:val="007D77DC"/>
    <w:rsid w:val="007E34F3"/>
    <w:rsid w:val="007F7D38"/>
    <w:rsid w:val="00801F7C"/>
    <w:rsid w:val="008059BF"/>
    <w:rsid w:val="00807C92"/>
    <w:rsid w:val="0081085B"/>
    <w:rsid w:val="008218CF"/>
    <w:rsid w:val="0082469B"/>
    <w:rsid w:val="00825828"/>
    <w:rsid w:val="00844F8F"/>
    <w:rsid w:val="008479AF"/>
    <w:rsid w:val="00854F16"/>
    <w:rsid w:val="00866A11"/>
    <w:rsid w:val="008731EA"/>
    <w:rsid w:val="008740EA"/>
    <w:rsid w:val="00875E83"/>
    <w:rsid w:val="008A0B70"/>
    <w:rsid w:val="008A24DE"/>
    <w:rsid w:val="008B255E"/>
    <w:rsid w:val="008D23DB"/>
    <w:rsid w:val="008D4F61"/>
    <w:rsid w:val="008E1647"/>
    <w:rsid w:val="008E1B40"/>
    <w:rsid w:val="008E69D9"/>
    <w:rsid w:val="008F4024"/>
    <w:rsid w:val="008F6EE7"/>
    <w:rsid w:val="008F78D8"/>
    <w:rsid w:val="00907A37"/>
    <w:rsid w:val="0092127B"/>
    <w:rsid w:val="00923DE8"/>
    <w:rsid w:val="00925422"/>
    <w:rsid w:val="0097151A"/>
    <w:rsid w:val="00976CA6"/>
    <w:rsid w:val="00982B5F"/>
    <w:rsid w:val="00987DEA"/>
    <w:rsid w:val="009901CA"/>
    <w:rsid w:val="009A2381"/>
    <w:rsid w:val="009C0A39"/>
    <w:rsid w:val="009C28F1"/>
    <w:rsid w:val="009D5808"/>
    <w:rsid w:val="009D76F8"/>
    <w:rsid w:val="009E34B2"/>
    <w:rsid w:val="009F5E2D"/>
    <w:rsid w:val="00A002AD"/>
    <w:rsid w:val="00A078C8"/>
    <w:rsid w:val="00A11FD4"/>
    <w:rsid w:val="00A12DFA"/>
    <w:rsid w:val="00A13F04"/>
    <w:rsid w:val="00A26F28"/>
    <w:rsid w:val="00A327BB"/>
    <w:rsid w:val="00A35716"/>
    <w:rsid w:val="00A42E3E"/>
    <w:rsid w:val="00A4552F"/>
    <w:rsid w:val="00A509E6"/>
    <w:rsid w:val="00A50CA0"/>
    <w:rsid w:val="00A614F1"/>
    <w:rsid w:val="00A71B57"/>
    <w:rsid w:val="00A77D8E"/>
    <w:rsid w:val="00A844C2"/>
    <w:rsid w:val="00A871F6"/>
    <w:rsid w:val="00A87529"/>
    <w:rsid w:val="00A9217F"/>
    <w:rsid w:val="00A94312"/>
    <w:rsid w:val="00AA1D32"/>
    <w:rsid w:val="00AA20CB"/>
    <w:rsid w:val="00AA2B0C"/>
    <w:rsid w:val="00AB3856"/>
    <w:rsid w:val="00AC2401"/>
    <w:rsid w:val="00AD08EE"/>
    <w:rsid w:val="00AE400F"/>
    <w:rsid w:val="00B028AB"/>
    <w:rsid w:val="00B10EFE"/>
    <w:rsid w:val="00B337EC"/>
    <w:rsid w:val="00B37FCC"/>
    <w:rsid w:val="00B4230E"/>
    <w:rsid w:val="00B4390A"/>
    <w:rsid w:val="00B452B5"/>
    <w:rsid w:val="00B63126"/>
    <w:rsid w:val="00B72201"/>
    <w:rsid w:val="00B93008"/>
    <w:rsid w:val="00B95B80"/>
    <w:rsid w:val="00BC1B54"/>
    <w:rsid w:val="00BC3C60"/>
    <w:rsid w:val="00BD06D8"/>
    <w:rsid w:val="00BD7031"/>
    <w:rsid w:val="00BD73CF"/>
    <w:rsid w:val="00BF6521"/>
    <w:rsid w:val="00C02ADB"/>
    <w:rsid w:val="00C02C8A"/>
    <w:rsid w:val="00C0790F"/>
    <w:rsid w:val="00C1799F"/>
    <w:rsid w:val="00C24041"/>
    <w:rsid w:val="00C24AA5"/>
    <w:rsid w:val="00C335ED"/>
    <w:rsid w:val="00C36DFD"/>
    <w:rsid w:val="00C50305"/>
    <w:rsid w:val="00C53A71"/>
    <w:rsid w:val="00C54D41"/>
    <w:rsid w:val="00C56A26"/>
    <w:rsid w:val="00C6403D"/>
    <w:rsid w:val="00C710E1"/>
    <w:rsid w:val="00C92708"/>
    <w:rsid w:val="00C94B98"/>
    <w:rsid w:val="00C96731"/>
    <w:rsid w:val="00CA06D8"/>
    <w:rsid w:val="00CB421F"/>
    <w:rsid w:val="00CB7EC3"/>
    <w:rsid w:val="00CC269C"/>
    <w:rsid w:val="00CC4849"/>
    <w:rsid w:val="00CC56CB"/>
    <w:rsid w:val="00CD34DC"/>
    <w:rsid w:val="00CD5D85"/>
    <w:rsid w:val="00CD7D94"/>
    <w:rsid w:val="00CE5796"/>
    <w:rsid w:val="00D03D27"/>
    <w:rsid w:val="00D10990"/>
    <w:rsid w:val="00D20055"/>
    <w:rsid w:val="00D207EE"/>
    <w:rsid w:val="00D3626D"/>
    <w:rsid w:val="00D42176"/>
    <w:rsid w:val="00D456B1"/>
    <w:rsid w:val="00D476AB"/>
    <w:rsid w:val="00D51A39"/>
    <w:rsid w:val="00D5384A"/>
    <w:rsid w:val="00D53972"/>
    <w:rsid w:val="00D5717E"/>
    <w:rsid w:val="00D603CC"/>
    <w:rsid w:val="00D644C5"/>
    <w:rsid w:val="00D66B15"/>
    <w:rsid w:val="00D70699"/>
    <w:rsid w:val="00D73D00"/>
    <w:rsid w:val="00D82A03"/>
    <w:rsid w:val="00DA39B8"/>
    <w:rsid w:val="00DA54BA"/>
    <w:rsid w:val="00DA7191"/>
    <w:rsid w:val="00DC2084"/>
    <w:rsid w:val="00DC24F3"/>
    <w:rsid w:val="00DD07D9"/>
    <w:rsid w:val="00DD1EE0"/>
    <w:rsid w:val="00DE7994"/>
    <w:rsid w:val="00DF2FD2"/>
    <w:rsid w:val="00DF36BD"/>
    <w:rsid w:val="00DF4BD6"/>
    <w:rsid w:val="00E02498"/>
    <w:rsid w:val="00E03E5A"/>
    <w:rsid w:val="00E072A8"/>
    <w:rsid w:val="00E22A7A"/>
    <w:rsid w:val="00E236B2"/>
    <w:rsid w:val="00E44E0B"/>
    <w:rsid w:val="00E53882"/>
    <w:rsid w:val="00E55000"/>
    <w:rsid w:val="00E610CC"/>
    <w:rsid w:val="00E71F97"/>
    <w:rsid w:val="00E729F8"/>
    <w:rsid w:val="00E72BF6"/>
    <w:rsid w:val="00E86C78"/>
    <w:rsid w:val="00E87726"/>
    <w:rsid w:val="00E93B15"/>
    <w:rsid w:val="00EA319E"/>
    <w:rsid w:val="00EA4F02"/>
    <w:rsid w:val="00EC37EE"/>
    <w:rsid w:val="00EC42F6"/>
    <w:rsid w:val="00EC678F"/>
    <w:rsid w:val="00ED0A32"/>
    <w:rsid w:val="00ED6282"/>
    <w:rsid w:val="00EE0D5E"/>
    <w:rsid w:val="00EE1428"/>
    <w:rsid w:val="00EE5E57"/>
    <w:rsid w:val="00EF3D83"/>
    <w:rsid w:val="00F0170D"/>
    <w:rsid w:val="00F136C3"/>
    <w:rsid w:val="00F1600C"/>
    <w:rsid w:val="00F257AD"/>
    <w:rsid w:val="00F309FF"/>
    <w:rsid w:val="00F35BC5"/>
    <w:rsid w:val="00F36CCF"/>
    <w:rsid w:val="00F4168F"/>
    <w:rsid w:val="00F512AA"/>
    <w:rsid w:val="00F53A3C"/>
    <w:rsid w:val="00F67DEE"/>
    <w:rsid w:val="00F77D39"/>
    <w:rsid w:val="00F815ED"/>
    <w:rsid w:val="00F91EE1"/>
    <w:rsid w:val="00F937F3"/>
    <w:rsid w:val="00F96634"/>
    <w:rsid w:val="00FB3976"/>
    <w:rsid w:val="00FD0EB4"/>
    <w:rsid w:val="00FE2AB8"/>
    <w:rsid w:val="00FE316A"/>
    <w:rsid w:val="00FE7620"/>
    <w:rsid w:val="00FF2908"/>
    <w:rsid w:val="00FF32FF"/>
    <w:rsid w:val="10C9FB46"/>
    <w:rsid w:val="1828F2AF"/>
    <w:rsid w:val="37F8B79F"/>
    <w:rsid w:val="457864FB"/>
    <w:rsid w:val="5AD9097E"/>
    <w:rsid w:val="5AE57970"/>
    <w:rsid w:val="5C6EFB3E"/>
    <w:rsid w:val="63C3F644"/>
    <w:rsid w:val="75B6E39E"/>
    <w:rsid w:val="7846686A"/>
    <w:rsid w:val="7E838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B832EC5"/>
  <w15:chartTrackingRefBased/>
  <w15:docId w15:val="{23987C84-0D32-48B9-A039-41FC962B14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2084"/>
    <w:pPr>
      <w:spacing w:after="12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uiPriority w:val="9"/>
    <w:qFormat/>
    <w:rsid w:val="00060BEA"/>
    <w:pPr>
      <w:keepNext/>
      <w:keepLines/>
      <w:numPr>
        <w:numId w:val="6"/>
      </w:numPr>
      <w:spacing w:before="240" w:after="240" w:line="240" w:lineRule="auto"/>
      <w:jc w:val="center"/>
      <w:outlineLvl w:val="0"/>
    </w:pPr>
    <w:rPr>
      <w:rFonts w:ascii="Times New Roman" w:hAnsi="Times New Roman" w:eastAsiaTheme="majorEastAsia" w:cstheme="majorBidi"/>
      <w:b/>
      <w:sz w:val="28"/>
      <w:szCs w:val="28"/>
      <w:lang w:val="ru-RU"/>
    </w:rPr>
  </w:style>
  <w:style w:type="paragraph" w:styleId="Heading2">
    <w:name w:val="heading 2"/>
    <w:next w:val="Normal"/>
    <w:link w:val="Heading2Char"/>
    <w:uiPriority w:val="9"/>
    <w:unhideWhenUsed/>
    <w:qFormat/>
    <w:rsid w:val="00060BEA"/>
    <w:pPr>
      <w:keepNext/>
      <w:keepLines/>
      <w:numPr>
        <w:ilvl w:val="1"/>
        <w:numId w:val="4"/>
      </w:numPr>
      <w:spacing w:after="120" w:line="240" w:lineRule="auto"/>
      <w:jc w:val="both"/>
      <w:outlineLvl w:val="1"/>
    </w:pPr>
    <w:rPr>
      <w:rFonts w:ascii="Times New Roman" w:hAnsi="Times New Roman" w:cs="Times New Roman" w:eastAsiaTheme="majorEastAsia"/>
      <w:b/>
      <w:sz w:val="24"/>
      <w:szCs w:val="28"/>
      <w:lang w:val="ru-RU"/>
    </w:rPr>
  </w:style>
  <w:style w:type="paragraph" w:styleId="Heading3">
    <w:name w:val="heading 3"/>
    <w:next w:val="Normal"/>
    <w:link w:val="Heading3Char"/>
    <w:uiPriority w:val="9"/>
    <w:unhideWhenUsed/>
    <w:qFormat/>
    <w:rsid w:val="00060BEA"/>
    <w:pPr>
      <w:keepNext/>
      <w:keepLines/>
      <w:numPr>
        <w:ilvl w:val="2"/>
        <w:numId w:val="4"/>
      </w:numPr>
      <w:spacing w:after="120" w:line="240" w:lineRule="auto"/>
      <w:jc w:val="both"/>
      <w:outlineLvl w:val="2"/>
    </w:pPr>
    <w:rPr>
      <w:rFonts w:ascii="Times New Roman" w:hAnsi="Times New Roman" w:cs="Times New Roman" w:eastAsiaTheme="majorEastAsia"/>
      <w:b/>
      <w:sz w:val="24"/>
      <w:szCs w:val="28"/>
      <w:lang w:val="ru-RU"/>
    </w:rPr>
  </w:style>
  <w:style w:type="paragraph" w:styleId="Heading4">
    <w:name w:val="heading 4"/>
    <w:next w:val="Normal"/>
    <w:link w:val="Heading4Char"/>
    <w:uiPriority w:val="9"/>
    <w:unhideWhenUsed/>
    <w:qFormat/>
    <w:rsid w:val="00060BEA"/>
    <w:pPr>
      <w:keepNext/>
      <w:keepLines/>
      <w:numPr>
        <w:ilvl w:val="3"/>
        <w:numId w:val="4"/>
      </w:numPr>
      <w:spacing w:after="120" w:line="240" w:lineRule="auto"/>
      <w:jc w:val="both"/>
      <w:outlineLvl w:val="3"/>
    </w:pPr>
    <w:rPr>
      <w:rFonts w:ascii="Times New Roman" w:hAnsi="Times New Roman" w:cs="Times New Roman" w:eastAsiaTheme="majorEastAsia"/>
      <w:b/>
      <w:iCs/>
      <w:sz w:val="24"/>
      <w:szCs w:val="28"/>
      <w:lang w:val="ru-RU"/>
    </w:rPr>
  </w:style>
  <w:style w:type="paragraph" w:styleId="Heading5">
    <w:name w:val="heading 5"/>
    <w:next w:val="Normal"/>
    <w:link w:val="Heading5Char"/>
    <w:uiPriority w:val="9"/>
    <w:unhideWhenUsed/>
    <w:qFormat/>
    <w:rsid w:val="00060BEA"/>
    <w:pPr>
      <w:keepNext/>
      <w:keepLines/>
      <w:numPr>
        <w:ilvl w:val="4"/>
        <w:numId w:val="4"/>
      </w:numPr>
      <w:spacing w:after="120" w:line="240" w:lineRule="auto"/>
      <w:jc w:val="both"/>
      <w:outlineLvl w:val="4"/>
    </w:pPr>
    <w:rPr>
      <w:rFonts w:ascii="Times New Roman" w:hAnsi="Times New Roman" w:cs="Times New Roman" w:eastAsiaTheme="majorEastAsia"/>
      <w:b/>
      <w:sz w:val="24"/>
      <w:lang w:val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BE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BE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BE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BE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BD3"/>
    <w:pPr>
      <w:tabs>
        <w:tab w:val="center" w:pos="4844"/>
        <w:tab w:val="right" w:pos="9689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635BD3"/>
  </w:style>
  <w:style w:type="paragraph" w:styleId="Footer">
    <w:name w:val="footer"/>
    <w:basedOn w:val="Normal"/>
    <w:link w:val="FooterChar"/>
    <w:uiPriority w:val="99"/>
    <w:unhideWhenUsed/>
    <w:rsid w:val="00635BD3"/>
    <w:pPr>
      <w:tabs>
        <w:tab w:val="center" w:pos="4844"/>
        <w:tab w:val="right" w:pos="9689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635BD3"/>
  </w:style>
  <w:style w:type="character" w:styleId="Heading1Char" w:customStyle="1">
    <w:name w:val="Heading 1 Char"/>
    <w:basedOn w:val="DefaultParagraphFont"/>
    <w:link w:val="Heading1"/>
    <w:uiPriority w:val="9"/>
    <w:rsid w:val="00060BEA"/>
    <w:rPr>
      <w:rFonts w:ascii="Times New Roman" w:hAnsi="Times New Roman" w:eastAsiaTheme="majorEastAsia" w:cstheme="majorBidi"/>
      <w:b/>
      <w:sz w:val="28"/>
      <w:szCs w:val="28"/>
      <w:lang w:val="ru-RU"/>
    </w:rPr>
  </w:style>
  <w:style w:type="character" w:styleId="Heading2Char" w:customStyle="1">
    <w:name w:val="Heading 2 Char"/>
    <w:basedOn w:val="DefaultParagraphFont"/>
    <w:link w:val="Heading2"/>
    <w:uiPriority w:val="9"/>
    <w:rsid w:val="00DA54BA"/>
    <w:rPr>
      <w:rFonts w:ascii="Times New Roman" w:hAnsi="Times New Roman" w:cs="Times New Roman" w:eastAsiaTheme="majorEastAsia"/>
      <w:b/>
      <w:sz w:val="24"/>
      <w:szCs w:val="28"/>
      <w:lang w:val="ru-RU"/>
    </w:rPr>
  </w:style>
  <w:style w:type="character" w:styleId="Heading3Char" w:customStyle="1">
    <w:name w:val="Heading 3 Char"/>
    <w:basedOn w:val="DefaultParagraphFont"/>
    <w:link w:val="Heading3"/>
    <w:uiPriority w:val="9"/>
    <w:rsid w:val="00DA54BA"/>
    <w:rPr>
      <w:rFonts w:ascii="Times New Roman" w:hAnsi="Times New Roman" w:cs="Times New Roman" w:eastAsiaTheme="majorEastAsia"/>
      <w:b/>
      <w:sz w:val="24"/>
      <w:szCs w:val="28"/>
      <w:lang w:val="ru-RU"/>
    </w:rPr>
  </w:style>
  <w:style w:type="character" w:styleId="Heading4Char" w:customStyle="1">
    <w:name w:val="Heading 4 Char"/>
    <w:basedOn w:val="DefaultParagraphFont"/>
    <w:link w:val="Heading4"/>
    <w:uiPriority w:val="9"/>
    <w:rsid w:val="00DA54BA"/>
    <w:rPr>
      <w:rFonts w:ascii="Times New Roman" w:hAnsi="Times New Roman" w:cs="Times New Roman" w:eastAsiaTheme="majorEastAsia"/>
      <w:b/>
      <w:iCs/>
      <w:sz w:val="24"/>
      <w:szCs w:val="28"/>
      <w:lang w:val="ru-RU"/>
    </w:rPr>
  </w:style>
  <w:style w:type="character" w:styleId="Heading5Char" w:customStyle="1">
    <w:name w:val="Heading 5 Char"/>
    <w:basedOn w:val="DefaultParagraphFont"/>
    <w:link w:val="Heading5"/>
    <w:uiPriority w:val="9"/>
    <w:rsid w:val="00DA54BA"/>
    <w:rPr>
      <w:rFonts w:ascii="Times New Roman" w:hAnsi="Times New Roman" w:cs="Times New Roman" w:eastAsiaTheme="majorEastAsia"/>
      <w:b/>
      <w:sz w:val="24"/>
      <w:lang w:val="ru-RU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A54BA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A54BA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A54BA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A54BA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D0D75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yTab" w:customStyle="1">
    <w:name w:val="My_Tab"/>
    <w:basedOn w:val="TableNormal"/>
    <w:uiPriority w:val="99"/>
    <w:rsid w:val="005D0D75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wordWrap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jc w:val="center"/>
        <w:outlineLvl w:val="9"/>
      </w:pPr>
      <w:rPr>
        <w:rFonts w:ascii="Times New Roman" w:hAnsi="Times New Roman"/>
        <w:b/>
        <w:sz w:val="24"/>
      </w:rPr>
      <w:tblPr/>
      <w:tcPr>
        <w:vAlign w:val="center"/>
      </w:tcPr>
    </w:tblStylePr>
  </w:style>
  <w:style w:type="paragraph" w:styleId="ListParagraph">
    <w:name w:val="List Paragraph"/>
    <w:basedOn w:val="Normal"/>
    <w:uiPriority w:val="34"/>
    <w:qFormat/>
    <w:rsid w:val="00630590"/>
    <w:pPr>
      <w:ind w:left="720"/>
      <w:contextualSpacing/>
    </w:pPr>
  </w:style>
  <w:style w:type="character" w:styleId="spellingerror" w:customStyle="1">
    <w:name w:val="spellingerror"/>
    <w:basedOn w:val="DefaultParagraphFont"/>
    <w:rsid w:val="00AA20CB"/>
  </w:style>
  <w:style w:type="character" w:styleId="normaltextrun1" w:customStyle="1">
    <w:name w:val="normaltextrun1"/>
    <w:basedOn w:val="DefaultParagraphFont"/>
    <w:rsid w:val="00AA20CB"/>
  </w:style>
  <w:style w:type="character" w:styleId="Hyperlink">
    <w:name w:val="Hyperlink"/>
    <w:basedOn w:val="DefaultParagraphFont"/>
    <w:uiPriority w:val="99"/>
    <w:unhideWhenUsed/>
    <w:rsid w:val="00695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8DB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67F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D367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67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D367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legram.org/dl/wp" TargetMode="External"/><Relationship Id="rId18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elegram.org/dl/ios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telegram.org/dl/webogram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legram.org/dl/androi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desktop.com/linux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desktop.com/win" TargetMode="Externa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ZhenyaBormatova\Miscellaneous\Templates\My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C3BB4EF9B6440AE6F41D14875D49E" ma:contentTypeVersion="9" ma:contentTypeDescription="Create a new document." ma:contentTypeScope="" ma:versionID="2e7e9bab58bd4b4fdfeb1aefef9e4ae0">
  <xsd:schema xmlns:xsd="http://www.w3.org/2001/XMLSchema" xmlns:xs="http://www.w3.org/2001/XMLSchema" xmlns:p="http://schemas.microsoft.com/office/2006/metadata/properties" xmlns:ns3="267fc4ec-403b-4dc1-8874-570a328b3c39" xmlns:ns4="6ba9afa7-0a20-452e-8f60-7127ac9ac348" targetNamespace="http://schemas.microsoft.com/office/2006/metadata/properties" ma:root="true" ma:fieldsID="905929022ccbf1cbf4649b8a26a143ae" ns3:_="" ns4:_="">
    <xsd:import namespace="267fc4ec-403b-4dc1-8874-570a328b3c39"/>
    <xsd:import namespace="6ba9afa7-0a20-452e-8f60-7127ac9ac3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fc4ec-403b-4dc1-8874-570a328b3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9afa7-0a20-452e-8f60-7127ac9ac3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BC930F-1443-4AA4-9BD2-11934EA51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fc4ec-403b-4dc1-8874-570a328b3c39"/>
    <ds:schemaRef ds:uri="6ba9afa7-0a20-452e-8f60-7127ac9ac3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D99139-2340-4559-A97A-EBFE6B743D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4C16E0-939B-4A3C-97AB-E3EF7C622695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267fc4ec-403b-4dc1-8874-570a328b3c39"/>
    <ds:schemaRef ds:uri="6ba9afa7-0a20-452e-8f60-7127ac9ac348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2417BFB-E3FF-49A9-9426-6622A1B759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MyTemplate.dotm</Template>
  <TotalTime>157</TotalTime>
  <Pages>1</Pages>
  <Words>2768</Words>
  <Characters>15782</Characters>
  <Application>Microsoft Office Word</Application>
  <DocSecurity>4</DocSecurity>
  <Lines>131</Lines>
  <Paragraphs>37</Paragraphs>
  <ScaleCrop>false</ScaleCrop>
  <Company/>
  <LinksUpToDate>false</LinksUpToDate>
  <CharactersWithSpaces>18513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Bormatova, Evgeniya</dc:creator>
  <cp:keywords/>
  <dc:description/>
  <cp:lastModifiedBy>Bormatova, Evgeniya</cp:lastModifiedBy>
  <cp:revision>310</cp:revision>
  <dcterms:created xsi:type="dcterms:W3CDTF">2020-02-04T02:36:00Z</dcterms:created>
  <dcterms:modified xsi:type="dcterms:W3CDTF">2020-03-11T05:13:00Z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0x010100E2CC3BB4EF9B6440AE6F41D14875D49E</vt:lpwstr>
  </property>
</Properties>
</file>